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1B9EB" w14:textId="77777777" w:rsidR="00ED5C56" w:rsidRDefault="00944604" w:rsidP="00ED5C56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2B411F69" wp14:editId="7C5EC37A">
            <wp:simplePos x="0" y="0"/>
            <wp:positionH relativeFrom="margin">
              <wp:align>center</wp:align>
            </wp:positionH>
            <wp:positionV relativeFrom="paragraph">
              <wp:posOffset>837896</wp:posOffset>
            </wp:positionV>
            <wp:extent cx="4422023" cy="139943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campus_stfelixlasalle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2023" cy="1399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A65771" w14:textId="77777777" w:rsidR="00944604" w:rsidRPr="00944604" w:rsidRDefault="00944604" w:rsidP="00944604"/>
    <w:p w14:paraId="4F75798B" w14:textId="77777777" w:rsidR="00944604" w:rsidRPr="00944604" w:rsidRDefault="00944604" w:rsidP="00944604"/>
    <w:p w14:paraId="68C4AE1F" w14:textId="77777777" w:rsidR="00944604" w:rsidRPr="00944604" w:rsidRDefault="00944604" w:rsidP="00944604"/>
    <w:p w14:paraId="5C58D94A" w14:textId="77777777" w:rsidR="00944604" w:rsidRPr="00944604" w:rsidRDefault="00944604" w:rsidP="00944604"/>
    <w:p w14:paraId="5794D9A7" w14:textId="77777777" w:rsidR="00944604" w:rsidRPr="00944604" w:rsidRDefault="00944604" w:rsidP="00944604"/>
    <w:p w14:paraId="046EB97B" w14:textId="77777777" w:rsidR="00944604" w:rsidRPr="00944604" w:rsidRDefault="00944604" w:rsidP="00944604"/>
    <w:p w14:paraId="26CE670C" w14:textId="77777777" w:rsidR="00944604" w:rsidRPr="00944604" w:rsidRDefault="00944604" w:rsidP="00944604"/>
    <w:p w14:paraId="5753F626" w14:textId="77777777" w:rsidR="00944604" w:rsidRDefault="00944604" w:rsidP="00944604"/>
    <w:p w14:paraId="4B16F1E3" w14:textId="77777777" w:rsidR="00944604" w:rsidRDefault="00944604" w:rsidP="00944604">
      <w:pPr>
        <w:jc w:val="center"/>
      </w:pPr>
    </w:p>
    <w:p w14:paraId="4A4A6263" w14:textId="77777777" w:rsidR="00944604" w:rsidRDefault="00944604" w:rsidP="00944604">
      <w:pPr>
        <w:jc w:val="center"/>
      </w:pPr>
    </w:p>
    <w:p w14:paraId="22AD5066" w14:textId="77777777" w:rsidR="00944604" w:rsidRDefault="00944604" w:rsidP="00944604">
      <w:pPr>
        <w:jc w:val="center"/>
      </w:pPr>
    </w:p>
    <w:p w14:paraId="6DF22A20" w14:textId="77777777" w:rsidR="00944604" w:rsidRDefault="00944604" w:rsidP="00944604">
      <w:pPr>
        <w:jc w:val="center"/>
      </w:pPr>
    </w:p>
    <w:p w14:paraId="7E46FBFE" w14:textId="77777777" w:rsidR="00944604" w:rsidRDefault="00944604" w:rsidP="00944604">
      <w:pPr>
        <w:jc w:val="center"/>
      </w:pPr>
    </w:p>
    <w:p w14:paraId="043E2E8C" w14:textId="77777777" w:rsidR="00944604" w:rsidRPr="00944604" w:rsidRDefault="00944604" w:rsidP="00944604">
      <w:pPr>
        <w:spacing w:before="107"/>
        <w:ind w:left="2271" w:right="2284"/>
        <w:jc w:val="center"/>
        <w:rPr>
          <w:rFonts w:cstheme="minorHAnsi"/>
          <w:b/>
          <w:sz w:val="52"/>
          <w:szCs w:val="48"/>
        </w:rPr>
      </w:pPr>
      <w:r w:rsidRPr="00944604">
        <w:rPr>
          <w:rFonts w:cstheme="minorHAnsi"/>
          <w:b/>
          <w:sz w:val="52"/>
          <w:szCs w:val="48"/>
          <w:u w:val="thick"/>
        </w:rPr>
        <w:t>Enigme du Switch</w:t>
      </w:r>
    </w:p>
    <w:p w14:paraId="608C5A4B" w14:textId="77777777" w:rsidR="00944604" w:rsidRPr="00BB3C78" w:rsidRDefault="00944604" w:rsidP="00944604">
      <w:pPr>
        <w:pStyle w:val="Corpsdetexte"/>
        <w:rPr>
          <w:rFonts w:asciiTheme="minorHAnsi" w:hAnsiTheme="minorHAnsi" w:cstheme="minorHAnsi"/>
          <w:b/>
          <w:sz w:val="20"/>
        </w:rPr>
      </w:pPr>
    </w:p>
    <w:p w14:paraId="0370DA3F" w14:textId="77777777" w:rsidR="00944604" w:rsidRPr="00BB3C78" w:rsidRDefault="00944604" w:rsidP="00944604">
      <w:pPr>
        <w:pStyle w:val="Corpsdetexte"/>
        <w:rPr>
          <w:rFonts w:asciiTheme="minorHAnsi" w:hAnsiTheme="minorHAnsi" w:cstheme="minorHAnsi"/>
          <w:b/>
          <w:sz w:val="20"/>
        </w:rPr>
      </w:pPr>
    </w:p>
    <w:p w14:paraId="1B71650D" w14:textId="77777777" w:rsidR="00944604" w:rsidRPr="00BB3C78" w:rsidRDefault="00944604" w:rsidP="00944604">
      <w:pPr>
        <w:pStyle w:val="Corpsdetexte"/>
        <w:rPr>
          <w:rFonts w:asciiTheme="minorHAnsi" w:hAnsiTheme="minorHAnsi" w:cstheme="minorHAnsi"/>
          <w:b/>
          <w:sz w:val="20"/>
        </w:rPr>
      </w:pPr>
    </w:p>
    <w:p w14:paraId="683E661B" w14:textId="77777777" w:rsidR="00944604" w:rsidRPr="00BB3C78" w:rsidRDefault="00944604" w:rsidP="00944604">
      <w:pPr>
        <w:pStyle w:val="Corpsdetexte"/>
        <w:rPr>
          <w:rFonts w:asciiTheme="minorHAnsi" w:hAnsiTheme="minorHAnsi" w:cstheme="minorHAnsi"/>
          <w:b/>
          <w:sz w:val="20"/>
        </w:rPr>
      </w:pPr>
    </w:p>
    <w:p w14:paraId="3CE01777" w14:textId="77777777" w:rsidR="00944604" w:rsidRPr="00BB3C78" w:rsidRDefault="00944604" w:rsidP="00944604">
      <w:pPr>
        <w:pStyle w:val="Corpsdetexte"/>
        <w:rPr>
          <w:rFonts w:asciiTheme="minorHAnsi" w:hAnsiTheme="minorHAnsi" w:cstheme="minorHAnsi"/>
          <w:b/>
          <w:sz w:val="20"/>
        </w:rPr>
      </w:pPr>
    </w:p>
    <w:p w14:paraId="7BF0FB28" w14:textId="77777777" w:rsidR="00944604" w:rsidRDefault="00944604" w:rsidP="00944604">
      <w:pPr>
        <w:pStyle w:val="Corpsdetexte"/>
        <w:spacing w:before="8"/>
        <w:rPr>
          <w:rFonts w:asciiTheme="minorHAnsi" w:hAnsiTheme="minorHAnsi" w:cstheme="minorHAnsi"/>
          <w:b/>
          <w:sz w:val="28"/>
        </w:rPr>
      </w:pPr>
    </w:p>
    <w:p w14:paraId="66E01FF2" w14:textId="77777777" w:rsidR="00944604" w:rsidRDefault="00944604" w:rsidP="00944604">
      <w:pPr>
        <w:pStyle w:val="Corpsdetexte"/>
        <w:spacing w:before="8"/>
        <w:rPr>
          <w:rFonts w:asciiTheme="minorHAnsi" w:hAnsiTheme="minorHAnsi" w:cstheme="minorHAnsi"/>
          <w:b/>
          <w:sz w:val="28"/>
        </w:rPr>
      </w:pPr>
    </w:p>
    <w:p w14:paraId="3F366ED7" w14:textId="77777777" w:rsidR="00944604" w:rsidRDefault="00944604" w:rsidP="00944604">
      <w:pPr>
        <w:pStyle w:val="Corpsdetexte"/>
        <w:spacing w:before="8"/>
        <w:rPr>
          <w:rFonts w:asciiTheme="minorHAnsi" w:hAnsiTheme="minorHAnsi" w:cstheme="minorHAnsi"/>
          <w:b/>
          <w:sz w:val="28"/>
        </w:rPr>
      </w:pPr>
    </w:p>
    <w:p w14:paraId="26470579" w14:textId="77777777" w:rsidR="00944604" w:rsidRDefault="00944604" w:rsidP="00944604">
      <w:pPr>
        <w:pStyle w:val="Corpsdetexte"/>
        <w:spacing w:before="8"/>
        <w:rPr>
          <w:rFonts w:asciiTheme="minorHAnsi" w:hAnsiTheme="minorHAnsi" w:cstheme="minorHAnsi"/>
          <w:b/>
          <w:sz w:val="28"/>
        </w:rPr>
      </w:pPr>
    </w:p>
    <w:p w14:paraId="0DA9C4DB" w14:textId="77777777" w:rsidR="00944604" w:rsidRDefault="00944604" w:rsidP="00944604">
      <w:pPr>
        <w:pStyle w:val="Corpsdetexte"/>
        <w:spacing w:before="8"/>
        <w:rPr>
          <w:rFonts w:asciiTheme="minorHAnsi" w:hAnsiTheme="minorHAnsi" w:cstheme="minorHAnsi"/>
          <w:b/>
          <w:sz w:val="28"/>
        </w:rPr>
      </w:pPr>
    </w:p>
    <w:p w14:paraId="44F1CD7D" w14:textId="77777777" w:rsidR="00944604" w:rsidRDefault="00944604" w:rsidP="00944604">
      <w:pPr>
        <w:pStyle w:val="Corpsdetexte"/>
        <w:spacing w:before="8"/>
        <w:rPr>
          <w:rFonts w:asciiTheme="minorHAnsi" w:hAnsiTheme="minorHAnsi" w:cstheme="minorHAnsi"/>
          <w:b/>
          <w:sz w:val="28"/>
        </w:rPr>
      </w:pPr>
    </w:p>
    <w:p w14:paraId="0B651CA4" w14:textId="77777777" w:rsidR="00944604" w:rsidRPr="00BB3C78" w:rsidRDefault="00944604" w:rsidP="00944604">
      <w:pPr>
        <w:pStyle w:val="Corpsdetexte"/>
        <w:spacing w:before="8"/>
        <w:rPr>
          <w:rFonts w:asciiTheme="minorHAnsi" w:hAnsiTheme="minorHAnsi" w:cstheme="minorHAnsi"/>
          <w:b/>
          <w:sz w:val="28"/>
        </w:rPr>
      </w:pPr>
    </w:p>
    <w:p w14:paraId="41086617" w14:textId="75857396" w:rsidR="00944604" w:rsidRPr="00BB3C78" w:rsidRDefault="00944604" w:rsidP="00944604">
      <w:pPr>
        <w:spacing w:before="106" w:line="237" w:lineRule="auto"/>
        <w:ind w:left="2996" w:right="3008"/>
        <w:jc w:val="center"/>
        <w:rPr>
          <w:rFonts w:cstheme="minorHAnsi"/>
          <w:b/>
          <w:sz w:val="34"/>
        </w:rPr>
      </w:pPr>
      <w:r w:rsidRPr="00BB3C78">
        <w:rPr>
          <w:rFonts w:cstheme="minorHAnsi"/>
          <w:b/>
          <w:sz w:val="34"/>
        </w:rPr>
        <w:t xml:space="preserve">Cahier de recette Version </w:t>
      </w:r>
      <w:r w:rsidR="00DE760E">
        <w:rPr>
          <w:rFonts w:cstheme="minorHAnsi"/>
          <w:b/>
          <w:sz w:val="34"/>
        </w:rPr>
        <w:t>2</w:t>
      </w:r>
      <w:r w:rsidRPr="00BB3C78">
        <w:rPr>
          <w:rFonts w:cstheme="minorHAnsi"/>
          <w:b/>
          <w:sz w:val="34"/>
        </w:rPr>
        <w:t>.0</w:t>
      </w:r>
    </w:p>
    <w:p w14:paraId="7A416821" w14:textId="77777777" w:rsidR="00944604" w:rsidRDefault="00944604" w:rsidP="00944604">
      <w:pPr>
        <w:jc w:val="center"/>
      </w:pPr>
    </w:p>
    <w:p w14:paraId="3A44A9C8" w14:textId="77777777" w:rsidR="00944604" w:rsidRPr="00944604" w:rsidRDefault="00944604" w:rsidP="00944604"/>
    <w:p w14:paraId="773237CB" w14:textId="77777777" w:rsidR="00944604" w:rsidRPr="00944604" w:rsidRDefault="00944604" w:rsidP="00944604"/>
    <w:p w14:paraId="5C93544A" w14:textId="77777777" w:rsidR="00944604" w:rsidRDefault="00944604" w:rsidP="00944604"/>
    <w:p w14:paraId="1B158A4E" w14:textId="77777777" w:rsidR="00944604" w:rsidRDefault="00944604" w:rsidP="00944604">
      <w:pPr>
        <w:tabs>
          <w:tab w:val="left" w:pos="3256"/>
        </w:tabs>
      </w:pPr>
      <w:r>
        <w:tab/>
      </w:r>
    </w:p>
    <w:p w14:paraId="0D4EA4F8" w14:textId="77777777" w:rsidR="00944604" w:rsidRDefault="00944604" w:rsidP="00944604">
      <w:pPr>
        <w:tabs>
          <w:tab w:val="left" w:pos="3256"/>
        </w:tabs>
      </w:pPr>
    </w:p>
    <w:p w14:paraId="1D1B692E" w14:textId="77777777" w:rsidR="00944604" w:rsidRDefault="00944604" w:rsidP="00944604">
      <w:pPr>
        <w:pStyle w:val="Titre1"/>
      </w:pPr>
      <w:r>
        <w:lastRenderedPageBreak/>
        <w:t>Introduction :</w:t>
      </w:r>
    </w:p>
    <w:p w14:paraId="3F9ECE32" w14:textId="77777777" w:rsidR="00944604" w:rsidRDefault="00944604" w:rsidP="00944604">
      <w:pPr>
        <w:pStyle w:val="Titre2"/>
        <w:numPr>
          <w:ilvl w:val="0"/>
          <w:numId w:val="0"/>
        </w:numPr>
        <w:ind w:left="426"/>
      </w:pPr>
      <w:r>
        <w:t>Objectif :</w:t>
      </w:r>
    </w:p>
    <w:p w14:paraId="4A592EC1" w14:textId="77777777" w:rsidR="00944604" w:rsidRDefault="00944604" w:rsidP="00944604">
      <w:pPr>
        <w:tabs>
          <w:tab w:val="left" w:pos="3256"/>
        </w:tabs>
      </w:pPr>
      <w:r w:rsidRPr="00944604">
        <w:t>Ce document propose une série de scénarios décrivant avec précision les démarches à suivre dans le cadre de l’énigme du switch. Il sert de support à la validation de l’épreuve lors de la recette auprès du client.</w:t>
      </w:r>
    </w:p>
    <w:p w14:paraId="5A636CBE" w14:textId="563BAA03" w:rsidR="00944604" w:rsidRDefault="00CE2AFA" w:rsidP="00A155CE">
      <w:pPr>
        <w:pStyle w:val="Titre1"/>
      </w:pPr>
      <w:r>
        <w:t>Présentation</w:t>
      </w:r>
      <w:r w:rsidR="00A155CE">
        <w:t> :</w:t>
      </w:r>
    </w:p>
    <w:p w14:paraId="49F61333" w14:textId="73CC18BA" w:rsidR="00A155CE" w:rsidRDefault="00A155CE" w:rsidP="00944604">
      <w:pPr>
        <w:tabs>
          <w:tab w:val="left" w:pos="3256"/>
        </w:tabs>
      </w:pPr>
      <w:r>
        <w:t xml:space="preserve">Le visiteur de la section SN du Campus St Félix – La Salle </w:t>
      </w:r>
      <w:r w:rsidR="007C5EFA">
        <w:t>tente de résoudre l’énigme du Switch.</w:t>
      </w:r>
    </w:p>
    <w:p w14:paraId="77DD97C5" w14:textId="36825296" w:rsidR="007C5EFA" w:rsidRDefault="007C5EFA" w:rsidP="00944604">
      <w:pPr>
        <w:tabs>
          <w:tab w:val="left" w:pos="3256"/>
        </w:tabs>
      </w:pPr>
      <w:r>
        <w:t xml:space="preserve">Pour ce faire, il dispose d’une énigme écrite sur un papier, celle-ci doit se résoudre en moins de 4 minutes. Dès lors celle-ci résolue, il </w:t>
      </w:r>
      <w:r w:rsidR="00970886">
        <w:t xml:space="preserve">dispose désormais d’un switch appelé « interaction » dans notre système. Ce switch comporte le port 24 qui n’est pas à changer. Mais quatre câbles réseaux de couleurs différentes sont à reliés. Chaque couleur doit être </w:t>
      </w:r>
      <w:r w:rsidR="000F51CF">
        <w:t>reliée</w:t>
      </w:r>
      <w:r w:rsidR="00970886">
        <w:t xml:space="preserve"> à un numéro de port bien défini. Dès lors cela réalisé, un écran lui affiche un code composé de quatre chiffres. Ce code est 2020. </w:t>
      </w:r>
    </w:p>
    <w:p w14:paraId="7AAB5DE2" w14:textId="0017C488" w:rsidR="00970886" w:rsidRDefault="00970886" w:rsidP="00944604">
      <w:pPr>
        <w:tabs>
          <w:tab w:val="left" w:pos="3256"/>
        </w:tabs>
      </w:pPr>
      <w:r>
        <w:t xml:space="preserve">Le visiteur doit désormais </w:t>
      </w:r>
      <w:r w:rsidR="00D849BA">
        <w:t>entrer</w:t>
      </w:r>
      <w:r>
        <w:t xml:space="preserve"> ce code dans le téléphone IP présent à proximité. Une voix se fait alors entendre « Bravo, tu </w:t>
      </w:r>
      <w:r w:rsidR="00D849BA">
        <w:t>as</w:t>
      </w:r>
      <w:r>
        <w:t xml:space="preserve"> gagné !! Entre le code </w:t>
      </w:r>
      <w:r w:rsidR="00AD4CE9">
        <w:t>2022 dans l’application</w:t>
      </w:r>
      <w:r w:rsidR="003C15AF">
        <w:t xml:space="preserve"> ! ». L’application en question est l’application client. Ce code, 2022, doit être entré </w:t>
      </w:r>
      <w:r w:rsidR="00A73481">
        <w:t>à l’aide du clavier. La saisie se valide grâce à l’appui sur la touche entrée.</w:t>
      </w:r>
    </w:p>
    <w:p w14:paraId="2ADB56BF" w14:textId="3EF72C0C" w:rsidR="00A73481" w:rsidRDefault="00A73481" w:rsidP="00944604">
      <w:pPr>
        <w:tabs>
          <w:tab w:val="left" w:pos="3256"/>
        </w:tabs>
      </w:pPr>
      <w:r>
        <w:t xml:space="preserve">Ensuite, </w:t>
      </w:r>
      <w:r w:rsidR="000F51CF">
        <w:t>une image</w:t>
      </w:r>
      <w:r>
        <w:t xml:space="preserve"> lui rappelant sa victoire apparait à l’écran. Au tableau de la salle, </w:t>
      </w:r>
      <w:r w:rsidR="000F51CF">
        <w:t>il est affiché que l’utilisateur a résolu l’énigme dans le temps imparti.</w:t>
      </w:r>
    </w:p>
    <w:p w14:paraId="334F8B91" w14:textId="77777777" w:rsidR="00944604" w:rsidRDefault="00944604" w:rsidP="00944604">
      <w:pPr>
        <w:pStyle w:val="Titre1"/>
      </w:pPr>
      <w:r>
        <w:t>Fonctionnement nominal du système :</w:t>
      </w:r>
    </w:p>
    <w:p w14:paraId="0DAA0BA7" w14:textId="77777777" w:rsidR="00944604" w:rsidRDefault="00944604" w:rsidP="00944604">
      <w:pPr>
        <w:tabs>
          <w:tab w:val="left" w:pos="1496"/>
        </w:tabs>
        <w:rPr>
          <w:rFonts w:ascii="Palatino Linotype" w:eastAsiaTheme="majorEastAsia" w:hAnsi="Palatino Linotype" w:cstheme="majorBidi"/>
          <w:b/>
          <w:color w:val="FF0000"/>
          <w:sz w:val="32"/>
          <w:szCs w:val="32"/>
        </w:rPr>
        <w:sectPr w:rsidR="00944604" w:rsidSect="00944604">
          <w:headerReference w:type="default" r:id="rId13"/>
          <w:footerReference w:type="default" r:id="rId14"/>
          <w:pgSz w:w="11906" w:h="16838"/>
          <w:pgMar w:top="1134" w:right="1417" w:bottom="993" w:left="1417" w:header="510" w:footer="567" w:gutter="0"/>
          <w:cols w:space="708"/>
          <w:titlePg/>
          <w:docGrid w:linePitch="360"/>
        </w:sectPr>
      </w:pPr>
    </w:p>
    <w:bookmarkStart w:id="1" w:name="_MON_1637743584"/>
    <w:bookmarkEnd w:id="1"/>
    <w:p w14:paraId="29FEFE75" w14:textId="046C526A" w:rsidR="00EC6CF4" w:rsidRDefault="002277AC" w:rsidP="00370A89">
      <w:pPr>
        <w:sectPr w:rsidR="00EC6CF4" w:rsidSect="00925974">
          <w:pgSz w:w="16838" w:h="11906" w:orient="landscape"/>
          <w:pgMar w:top="720" w:right="720" w:bottom="720" w:left="720" w:header="510" w:footer="567" w:gutter="0"/>
          <w:cols w:space="708"/>
          <w:titlePg/>
          <w:docGrid w:linePitch="360"/>
        </w:sectPr>
      </w:pPr>
      <w:r>
        <w:object w:dxaOrig="15398" w:dyaOrig="10714" w14:anchorId="4AA265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0.25pt;height:535.8pt" o:ole="">
            <v:imagedata r:id="rId15" o:title=""/>
          </v:shape>
          <o:OLEObject Type="Embed" ProgID="Word.Document.12" ShapeID="_x0000_i1025" DrawAspect="Content" ObjectID="_1637766016" r:id="rId16">
            <o:FieldCodes>\s</o:FieldCodes>
          </o:OLEObject>
        </w:object>
      </w:r>
    </w:p>
    <w:p w14:paraId="637677D9" w14:textId="52E0BC70" w:rsidR="00370A89" w:rsidRDefault="00370A89" w:rsidP="00370A89"/>
    <w:p w14:paraId="12A9F127" w14:textId="77777777" w:rsidR="00370A89" w:rsidRPr="00370A89" w:rsidRDefault="00370A89" w:rsidP="00370A89"/>
    <w:p w14:paraId="4F8DAE34" w14:textId="573F18A4" w:rsidR="00944604" w:rsidRDefault="00944604" w:rsidP="00EE6CFA">
      <w:pPr>
        <w:pStyle w:val="Titre1"/>
      </w:pPr>
      <w:r>
        <w:t>Scénario 1 :</w:t>
      </w:r>
    </w:p>
    <w:tbl>
      <w:tblPr>
        <w:tblW w:w="0" w:type="auto"/>
        <w:tblInd w:w="5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13"/>
        <w:gridCol w:w="12472"/>
      </w:tblGrid>
      <w:tr w:rsidR="00944604" w:rsidRPr="00BB3C78" w14:paraId="109003B9" w14:textId="77777777" w:rsidTr="00925974">
        <w:trPr>
          <w:trHeight w:val="254"/>
        </w:trPr>
        <w:tc>
          <w:tcPr>
            <w:tcW w:w="1913" w:type="dxa"/>
          </w:tcPr>
          <w:p w14:paraId="0960E500" w14:textId="77777777" w:rsidR="00944604" w:rsidRPr="00BB3C78" w:rsidRDefault="00944604" w:rsidP="00B226E3">
            <w:pPr>
              <w:pStyle w:val="TableParagraph"/>
              <w:spacing w:line="234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Cas de test :</w:t>
            </w:r>
          </w:p>
        </w:tc>
        <w:tc>
          <w:tcPr>
            <w:tcW w:w="12472" w:type="dxa"/>
            <w:tcBorders>
              <w:right w:val="single" w:sz="6" w:space="0" w:color="000000"/>
            </w:tcBorders>
          </w:tcPr>
          <w:p w14:paraId="653DD7E3" w14:textId="77777777" w:rsidR="00944604" w:rsidRPr="00BB3C78" w:rsidRDefault="00944604" w:rsidP="00B226E3">
            <w:pPr>
              <w:pStyle w:val="TableParagraph"/>
              <w:spacing w:before="5" w:line="229" w:lineRule="exact"/>
              <w:ind w:left="69"/>
              <w:rPr>
                <w:rFonts w:asciiTheme="minorHAnsi" w:hAnsiTheme="minorHAnsi" w:cstheme="minorHAnsi"/>
                <w:i/>
                <w:sz w:val="20"/>
              </w:rPr>
            </w:pPr>
            <w:r w:rsidRPr="00BB3C78">
              <w:rPr>
                <w:rFonts w:asciiTheme="minorHAnsi" w:hAnsiTheme="minorHAnsi" w:cstheme="minorHAnsi"/>
                <w:i/>
                <w:sz w:val="20"/>
              </w:rPr>
              <w:t>CT-FUNC-01</w:t>
            </w:r>
          </w:p>
        </w:tc>
      </w:tr>
      <w:tr w:rsidR="00944604" w:rsidRPr="00BB3C78" w14:paraId="117B9650" w14:textId="77777777" w:rsidTr="00925974">
        <w:trPr>
          <w:trHeight w:val="391"/>
        </w:trPr>
        <w:tc>
          <w:tcPr>
            <w:tcW w:w="1913" w:type="dxa"/>
          </w:tcPr>
          <w:p w14:paraId="7FEB8507" w14:textId="77777777" w:rsidR="00944604" w:rsidRPr="00BB3C78" w:rsidRDefault="00944604" w:rsidP="00B226E3">
            <w:pPr>
              <w:pStyle w:val="TableParagraph"/>
              <w:spacing w:line="232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Titre :</w:t>
            </w:r>
          </w:p>
        </w:tc>
        <w:tc>
          <w:tcPr>
            <w:tcW w:w="12472" w:type="dxa"/>
            <w:tcBorders>
              <w:right w:val="single" w:sz="6" w:space="0" w:color="000000"/>
            </w:tcBorders>
          </w:tcPr>
          <w:p w14:paraId="095B5FEC" w14:textId="77777777" w:rsidR="00944604" w:rsidRPr="00BB138F" w:rsidRDefault="00944604" w:rsidP="00B226E3">
            <w:pPr>
              <w:pStyle w:val="TableParagraph"/>
              <w:spacing w:before="5" w:line="227" w:lineRule="exact"/>
              <w:ind w:left="69"/>
              <w:rPr>
                <w:rFonts w:asciiTheme="minorHAnsi" w:hAnsiTheme="minorHAnsi" w:cstheme="minorHAnsi"/>
              </w:rPr>
            </w:pPr>
            <w:r w:rsidRPr="00BB138F">
              <w:rPr>
                <w:rFonts w:asciiTheme="minorHAnsi" w:hAnsiTheme="minorHAnsi" w:cstheme="minorHAnsi"/>
              </w:rPr>
              <w:t>Lancement de l’application locale</w:t>
            </w:r>
          </w:p>
        </w:tc>
      </w:tr>
      <w:tr w:rsidR="00944604" w:rsidRPr="00BB3C78" w14:paraId="7E455E35" w14:textId="77777777" w:rsidTr="00925974">
        <w:trPr>
          <w:trHeight w:val="506"/>
        </w:trPr>
        <w:tc>
          <w:tcPr>
            <w:tcW w:w="14385" w:type="dxa"/>
            <w:gridSpan w:val="2"/>
            <w:tcBorders>
              <w:right w:val="single" w:sz="6" w:space="0" w:color="000000"/>
            </w:tcBorders>
          </w:tcPr>
          <w:p w14:paraId="4D4229AB" w14:textId="77777777" w:rsidR="00944604" w:rsidRPr="00BB3C78" w:rsidRDefault="00944604" w:rsidP="00B226E3">
            <w:pPr>
              <w:pStyle w:val="TableParagraph"/>
              <w:spacing w:line="251" w:lineRule="exact"/>
              <w:ind w:left="69"/>
              <w:rPr>
                <w:rFonts w:asciiTheme="minorHAnsi" w:hAnsiTheme="minorHAnsi" w:cstheme="minorHAnsi"/>
                <w:i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</w:rPr>
              <w:t xml:space="preserve">Objectif : </w:t>
            </w:r>
            <w:r w:rsidRPr="00BB138F">
              <w:rPr>
                <w:rFonts w:asciiTheme="minorHAnsi" w:hAnsiTheme="minorHAnsi" w:cstheme="minorHAnsi"/>
                <w:bCs/>
              </w:rPr>
              <w:t>Tester la connectivité des quatre ordinateurs puis ensuite afficher un code.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</w:p>
        </w:tc>
      </w:tr>
      <w:tr w:rsidR="00944604" w:rsidRPr="00BB3C78" w14:paraId="0A31971F" w14:textId="77777777" w:rsidTr="00925974">
        <w:trPr>
          <w:trHeight w:val="253"/>
        </w:trPr>
        <w:tc>
          <w:tcPr>
            <w:tcW w:w="14385" w:type="dxa"/>
            <w:gridSpan w:val="2"/>
            <w:tcBorders>
              <w:bottom w:val="single" w:sz="6" w:space="0" w:color="000000"/>
              <w:right w:val="single" w:sz="6" w:space="0" w:color="000000"/>
            </w:tcBorders>
          </w:tcPr>
          <w:p w14:paraId="463C1655" w14:textId="569AD699" w:rsidR="00944604" w:rsidRPr="00BB3C78" w:rsidRDefault="004A5F8C" w:rsidP="00B226E3">
            <w:pPr>
              <w:pStyle w:val="TableParagraph"/>
              <w:spacing w:line="234" w:lineRule="exact"/>
              <w:ind w:left="69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Etat avant</w:t>
            </w:r>
            <w:r w:rsidR="00944604" w:rsidRPr="00BB3C78">
              <w:rPr>
                <w:rFonts w:asciiTheme="minorHAnsi" w:hAnsiTheme="minorHAnsi" w:cstheme="minorHAnsi"/>
                <w:b/>
              </w:rPr>
              <w:t xml:space="preserve"> test :</w:t>
            </w:r>
            <w:r w:rsidR="00750C31">
              <w:rPr>
                <w:rFonts w:asciiTheme="minorHAnsi" w:hAnsiTheme="minorHAnsi" w:cstheme="minorHAnsi"/>
                <w:b/>
              </w:rPr>
              <w:t xml:space="preserve"> </w:t>
            </w:r>
            <w:r w:rsidR="00E52E6A">
              <w:rPr>
                <w:rFonts w:asciiTheme="minorHAnsi" w:hAnsiTheme="minorHAnsi" w:cstheme="minorHAnsi"/>
                <w:b/>
              </w:rPr>
              <w:t>Le pc e</w:t>
            </w:r>
            <w:r w:rsidR="00751439">
              <w:rPr>
                <w:rFonts w:asciiTheme="minorHAnsi" w:hAnsiTheme="minorHAnsi" w:cstheme="minorHAnsi"/>
                <w:b/>
              </w:rPr>
              <w:t>s</w:t>
            </w:r>
            <w:r w:rsidR="00E52E6A">
              <w:rPr>
                <w:rFonts w:asciiTheme="minorHAnsi" w:hAnsiTheme="minorHAnsi" w:cstheme="minorHAnsi"/>
                <w:b/>
              </w:rPr>
              <w:t>t allumé</w:t>
            </w:r>
            <w:r w:rsidR="00073A82">
              <w:rPr>
                <w:rFonts w:asciiTheme="minorHAnsi" w:hAnsiTheme="minorHAnsi" w:cstheme="minorHAnsi"/>
                <w:b/>
              </w:rPr>
              <w:t xml:space="preserve"> et connecté</w:t>
            </w:r>
            <w:r w:rsidR="00E52E6A">
              <w:rPr>
                <w:rFonts w:asciiTheme="minorHAnsi" w:hAnsiTheme="minorHAnsi" w:cstheme="minorHAnsi"/>
                <w:b/>
              </w:rPr>
              <w:t xml:space="preserve"> </w:t>
            </w:r>
            <w:r w:rsidR="004A79DF">
              <w:rPr>
                <w:rFonts w:asciiTheme="minorHAnsi" w:hAnsiTheme="minorHAnsi" w:cstheme="minorHAnsi"/>
                <w:b/>
              </w:rPr>
              <w:t>en local</w:t>
            </w:r>
            <w:r w:rsidR="00804699">
              <w:rPr>
                <w:rFonts w:asciiTheme="minorHAnsi" w:hAnsiTheme="minorHAnsi" w:cstheme="minorHAnsi"/>
                <w:b/>
              </w:rPr>
              <w:t xml:space="preserve"> avec comme adresse ip fixe 192.168.1.25</w:t>
            </w:r>
            <w:r w:rsidR="00AD7E69">
              <w:rPr>
                <w:rFonts w:asciiTheme="minorHAnsi" w:hAnsiTheme="minorHAnsi" w:cstheme="minorHAnsi"/>
                <w:b/>
              </w:rPr>
              <w:t>, 4 PC avec les ip fixe 192.168.1.21/22/23/27</w:t>
            </w:r>
            <w:r w:rsidR="00804699">
              <w:rPr>
                <w:rFonts w:asciiTheme="minorHAnsi" w:hAnsiTheme="minorHAnsi" w:cstheme="minorHAnsi"/>
                <w:b/>
              </w:rPr>
              <w:t xml:space="preserve"> </w:t>
            </w:r>
          </w:p>
        </w:tc>
      </w:tr>
      <w:tr w:rsidR="00944604" w:rsidRPr="00BB3C78" w14:paraId="6286E9AE" w14:textId="77777777" w:rsidTr="00925974">
        <w:trPr>
          <w:trHeight w:val="251"/>
        </w:trPr>
        <w:tc>
          <w:tcPr>
            <w:tcW w:w="1913" w:type="dxa"/>
            <w:tcBorders>
              <w:top w:val="single" w:sz="6" w:space="0" w:color="000000"/>
            </w:tcBorders>
          </w:tcPr>
          <w:p w14:paraId="2B7F2461" w14:textId="77777777" w:rsidR="00944604" w:rsidRPr="00BB3C78" w:rsidRDefault="00944604" w:rsidP="00B226E3">
            <w:pPr>
              <w:pStyle w:val="TableParagraph"/>
              <w:spacing w:line="232" w:lineRule="exact"/>
              <w:ind w:left="69"/>
              <w:rPr>
                <w:rFonts w:asciiTheme="minorHAnsi" w:hAnsiTheme="minorHAnsi" w:cstheme="minorHAnsi"/>
              </w:rPr>
            </w:pPr>
            <w:r w:rsidRPr="00BB3C78">
              <w:rPr>
                <w:rFonts w:asciiTheme="minorHAnsi" w:hAnsiTheme="minorHAnsi" w:cstheme="minorHAnsi"/>
              </w:rPr>
              <w:t>FUNC</w:t>
            </w:r>
          </w:p>
        </w:tc>
        <w:tc>
          <w:tcPr>
            <w:tcW w:w="12472" w:type="dxa"/>
            <w:tcBorders>
              <w:top w:val="single" w:sz="6" w:space="0" w:color="000000"/>
              <w:right w:val="single" w:sz="6" w:space="0" w:color="000000"/>
            </w:tcBorders>
          </w:tcPr>
          <w:p w14:paraId="47A365D8" w14:textId="77777777" w:rsidR="00944604" w:rsidRPr="00BB3C78" w:rsidRDefault="00944604" w:rsidP="00B226E3">
            <w:pPr>
              <w:pStyle w:val="TableParagraph"/>
              <w:spacing w:line="232" w:lineRule="exact"/>
              <w:ind w:left="69"/>
              <w:rPr>
                <w:rFonts w:asciiTheme="minorHAnsi" w:hAnsiTheme="minorHAnsi" w:cstheme="minorHAnsi"/>
              </w:rPr>
            </w:pPr>
            <w:r w:rsidRPr="00BB3C78">
              <w:rPr>
                <w:rFonts w:asciiTheme="minorHAnsi" w:hAnsiTheme="minorHAnsi" w:cstheme="minorHAnsi"/>
              </w:rPr>
              <w:t>Test Fonctionnel</w:t>
            </w:r>
          </w:p>
        </w:tc>
      </w:tr>
    </w:tbl>
    <w:tbl>
      <w:tblPr>
        <w:tblpPr w:leftFromText="141" w:rightFromText="141" w:vertAnchor="text" w:horzAnchor="margin" w:tblpXSpec="center" w:tblpY="12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3"/>
        <w:gridCol w:w="1578"/>
        <w:gridCol w:w="5018"/>
        <w:gridCol w:w="5995"/>
        <w:gridCol w:w="242"/>
        <w:gridCol w:w="859"/>
      </w:tblGrid>
      <w:tr w:rsidR="00925974" w:rsidRPr="00BB3C78" w14:paraId="1052205C" w14:textId="77777777" w:rsidTr="00CC6AA6">
        <w:trPr>
          <w:gridAfter w:val="4"/>
          <w:wAfter w:w="12114" w:type="dxa"/>
          <w:trHeight w:val="197"/>
        </w:trPr>
        <w:tc>
          <w:tcPr>
            <w:tcW w:w="2151" w:type="dxa"/>
            <w:gridSpan w:val="2"/>
          </w:tcPr>
          <w:p w14:paraId="6CBFACB9" w14:textId="77777777" w:rsidR="00925974" w:rsidRPr="00BB3C78" w:rsidRDefault="00925974" w:rsidP="00925974">
            <w:pPr>
              <w:pStyle w:val="TableParagraph"/>
              <w:spacing w:line="234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Procédure de test :</w:t>
            </w:r>
          </w:p>
        </w:tc>
      </w:tr>
      <w:tr w:rsidR="00925974" w:rsidRPr="00BB3C78" w14:paraId="6410C13D" w14:textId="77777777" w:rsidTr="00CC6AA6">
        <w:trPr>
          <w:trHeight w:val="185"/>
        </w:trPr>
        <w:tc>
          <w:tcPr>
            <w:tcW w:w="573" w:type="dxa"/>
          </w:tcPr>
          <w:p w14:paraId="39B0134F" w14:textId="77777777" w:rsidR="00925974" w:rsidRPr="00BB3C78" w:rsidRDefault="00925974" w:rsidP="00925974">
            <w:pPr>
              <w:pStyle w:val="TableParagraph"/>
              <w:spacing w:before="10" w:line="210" w:lineRule="exact"/>
              <w:ind w:left="126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Id.</w:t>
            </w:r>
          </w:p>
        </w:tc>
        <w:tc>
          <w:tcPr>
            <w:tcW w:w="6596" w:type="dxa"/>
            <w:gridSpan w:val="2"/>
          </w:tcPr>
          <w:p w14:paraId="32E185C8" w14:textId="77777777" w:rsidR="00925974" w:rsidRPr="00BB3C78" w:rsidRDefault="00925974" w:rsidP="00925974">
            <w:pPr>
              <w:pStyle w:val="TableParagraph"/>
              <w:spacing w:before="10" w:line="210" w:lineRule="exact"/>
              <w:ind w:left="1876" w:right="187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BB63BA">
              <w:rPr>
                <w:rFonts w:asciiTheme="minorHAnsi" w:hAnsiTheme="minorHAnsi" w:cstheme="minorHAnsi"/>
                <w:b/>
                <w:sz w:val="20"/>
              </w:rPr>
              <w:t>Démar</w:t>
            </w:r>
            <w:r>
              <w:rPr>
                <w:rFonts w:asciiTheme="minorHAnsi" w:hAnsiTheme="minorHAnsi" w:cstheme="minorHAnsi"/>
                <w:b/>
                <w:sz w:val="20"/>
              </w:rPr>
              <w:t>c</w:t>
            </w:r>
            <w:r w:rsidRPr="00BB63BA">
              <w:rPr>
                <w:rFonts w:asciiTheme="minorHAnsi" w:hAnsiTheme="minorHAnsi" w:cstheme="minorHAnsi"/>
                <w:b/>
                <w:sz w:val="20"/>
              </w:rPr>
              <w:t>he</w:t>
            </w:r>
          </w:p>
        </w:tc>
        <w:tc>
          <w:tcPr>
            <w:tcW w:w="6237" w:type="dxa"/>
            <w:gridSpan w:val="2"/>
          </w:tcPr>
          <w:p w14:paraId="10D61975" w14:textId="77777777" w:rsidR="00925974" w:rsidRPr="00BB3C78" w:rsidRDefault="00925974" w:rsidP="00925974">
            <w:pPr>
              <w:pStyle w:val="TableParagraph"/>
              <w:spacing w:before="10" w:line="210" w:lineRule="exact"/>
              <w:ind w:right="2156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Comportement</w:t>
            </w:r>
            <w:r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BB3C78">
              <w:rPr>
                <w:rFonts w:asciiTheme="minorHAnsi" w:hAnsiTheme="minorHAnsi" w:cstheme="minorHAnsi"/>
                <w:b/>
                <w:sz w:val="20"/>
              </w:rPr>
              <w:t>attendu</w:t>
            </w:r>
          </w:p>
        </w:tc>
        <w:tc>
          <w:tcPr>
            <w:tcW w:w="859" w:type="dxa"/>
          </w:tcPr>
          <w:p w14:paraId="009B6224" w14:textId="77777777" w:rsidR="00925974" w:rsidRPr="00BB3C78" w:rsidRDefault="00925974" w:rsidP="00925974">
            <w:pPr>
              <w:pStyle w:val="TableParagraph"/>
              <w:spacing w:before="10" w:line="210" w:lineRule="exact"/>
              <w:ind w:left="190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OK ?</w:t>
            </w:r>
          </w:p>
        </w:tc>
      </w:tr>
      <w:tr w:rsidR="00925974" w:rsidRPr="00BB3C78" w14:paraId="26EA4E53" w14:textId="77777777" w:rsidTr="00370309">
        <w:trPr>
          <w:trHeight w:val="185"/>
        </w:trPr>
        <w:tc>
          <w:tcPr>
            <w:tcW w:w="573" w:type="dxa"/>
          </w:tcPr>
          <w:p w14:paraId="71D229E9" w14:textId="77777777" w:rsidR="00925974" w:rsidRPr="00BB3C78" w:rsidRDefault="00925974" w:rsidP="00925974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596" w:type="dxa"/>
            <w:gridSpan w:val="2"/>
          </w:tcPr>
          <w:p w14:paraId="269EB267" w14:textId="77777777" w:rsidR="00925974" w:rsidRPr="00BB3C78" w:rsidRDefault="00925974" w:rsidP="00925974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995" w:type="dxa"/>
          </w:tcPr>
          <w:p w14:paraId="312EDC7B" w14:textId="77777777" w:rsidR="00925974" w:rsidRPr="00BB3C78" w:rsidRDefault="00925974" w:rsidP="00925974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242" w:type="dxa"/>
          </w:tcPr>
          <w:p w14:paraId="6DCD23F6" w14:textId="77777777" w:rsidR="00925974" w:rsidRPr="00BB3C78" w:rsidRDefault="00925974" w:rsidP="00925974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9" w:type="dxa"/>
          </w:tcPr>
          <w:p w14:paraId="71E986EE" w14:textId="77777777" w:rsidR="00925974" w:rsidRPr="00BB3C78" w:rsidRDefault="00925974" w:rsidP="00925974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925974" w:rsidRPr="00BB3C78" w14:paraId="468EE87B" w14:textId="77777777" w:rsidTr="00370309">
        <w:trPr>
          <w:trHeight w:val="185"/>
        </w:trPr>
        <w:tc>
          <w:tcPr>
            <w:tcW w:w="573" w:type="dxa"/>
          </w:tcPr>
          <w:p w14:paraId="05CB955B" w14:textId="77777777" w:rsidR="00925974" w:rsidRPr="00BB3C78" w:rsidRDefault="00925974" w:rsidP="00925974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1</w:t>
            </w:r>
          </w:p>
        </w:tc>
        <w:tc>
          <w:tcPr>
            <w:tcW w:w="6596" w:type="dxa"/>
            <w:gridSpan w:val="2"/>
          </w:tcPr>
          <w:p w14:paraId="6E2D774F" w14:textId="3F781F7C" w:rsidR="00925974" w:rsidRPr="003D3E5A" w:rsidRDefault="00925974" w:rsidP="00925974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Raccorder l’ordinateur au switch administration avec un câble RJ45</w:t>
            </w:r>
            <w:r w:rsidR="00CE54B1">
              <w:rPr>
                <w:rFonts w:asciiTheme="minorHAnsi" w:hAnsiTheme="minorHAnsi" w:cstheme="minorHAnsi"/>
                <w:sz w:val="20"/>
                <w:szCs w:val="20"/>
              </w:rPr>
              <w:t xml:space="preserve"> (Ethernet)</w:t>
            </w:r>
            <w:r w:rsidR="009F38BE">
              <w:rPr>
                <w:rFonts w:asciiTheme="minorHAnsi" w:hAnsiTheme="minorHAnsi" w:cstheme="minorHAnsi"/>
                <w:sz w:val="20"/>
                <w:szCs w:val="20"/>
              </w:rPr>
              <w:t xml:space="preserve"> sur le port </w:t>
            </w:r>
            <w:r w:rsidR="00BA3B02"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="009F38BE"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5995" w:type="dxa"/>
          </w:tcPr>
          <w:p w14:paraId="6146F4D4" w14:textId="77777777" w:rsidR="00925974" w:rsidRPr="003D3E5A" w:rsidRDefault="00925974" w:rsidP="00925974">
            <w:pPr>
              <w:pStyle w:val="TableParagraph"/>
              <w:spacing w:before="5" w:line="215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Le câble est relié, aucune réaction si l’ordinateur est éteint.</w:t>
            </w:r>
          </w:p>
        </w:tc>
        <w:tc>
          <w:tcPr>
            <w:tcW w:w="242" w:type="dxa"/>
          </w:tcPr>
          <w:p w14:paraId="7A2B4ED7" w14:textId="77777777" w:rsidR="00925974" w:rsidRPr="00BB3C78" w:rsidRDefault="00925974" w:rsidP="00925974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9" w:type="dxa"/>
          </w:tcPr>
          <w:p w14:paraId="6A7C8889" w14:textId="77777777" w:rsidR="00925974" w:rsidRPr="00BB3C78" w:rsidRDefault="00925974" w:rsidP="00925974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925974" w:rsidRPr="00BB3C78" w14:paraId="3A510865" w14:textId="77777777" w:rsidTr="00370309">
        <w:trPr>
          <w:trHeight w:val="188"/>
        </w:trPr>
        <w:tc>
          <w:tcPr>
            <w:tcW w:w="573" w:type="dxa"/>
          </w:tcPr>
          <w:p w14:paraId="7379820F" w14:textId="77777777" w:rsidR="00925974" w:rsidRPr="00BB3C78" w:rsidRDefault="00925974" w:rsidP="00925974">
            <w:pPr>
              <w:pStyle w:val="TableParagraph"/>
              <w:spacing w:before="5" w:line="217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2</w:t>
            </w:r>
          </w:p>
        </w:tc>
        <w:tc>
          <w:tcPr>
            <w:tcW w:w="6596" w:type="dxa"/>
            <w:gridSpan w:val="2"/>
          </w:tcPr>
          <w:p w14:paraId="177F6F50" w14:textId="3BBC3A6B" w:rsidR="00925974" w:rsidRPr="003D3E5A" w:rsidRDefault="00925974" w:rsidP="00925974">
            <w:pPr>
              <w:pStyle w:val="TableParagraph"/>
              <w:spacing w:before="5" w:line="217" w:lineRule="exact"/>
              <w:ind w:left="69"/>
              <w:rPr>
                <w:rFonts w:asciiTheme="minorHAnsi" w:hAnsiTheme="minorHAnsi" w:cstheme="minorHAnsi"/>
                <w:sz w:val="20"/>
                <w:szCs w:val="20"/>
              </w:rPr>
            </w:pPr>
            <w:r w:rsidRPr="003D3E5A">
              <w:rPr>
                <w:rFonts w:asciiTheme="minorHAnsi" w:hAnsiTheme="minorHAnsi" w:cstheme="minorHAnsi"/>
                <w:sz w:val="20"/>
                <w:szCs w:val="20"/>
              </w:rPr>
              <w:t>Démarrage d</w:t>
            </w:r>
            <w:r w:rsidR="00BA3B02">
              <w:rPr>
                <w:rFonts w:asciiTheme="minorHAnsi" w:hAnsiTheme="minorHAnsi" w:cstheme="minorHAnsi"/>
                <w:sz w:val="20"/>
                <w:szCs w:val="20"/>
              </w:rPr>
              <w:t>u logiciel Qtcre</w:t>
            </w:r>
            <w:r w:rsidR="00CE54B1"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 w:rsidR="00BA3B02">
              <w:rPr>
                <w:rFonts w:asciiTheme="minorHAnsi" w:hAnsiTheme="minorHAnsi" w:cstheme="minorHAnsi"/>
                <w:sz w:val="20"/>
                <w:szCs w:val="20"/>
              </w:rPr>
              <w:t>tor</w:t>
            </w:r>
            <w:r w:rsidR="004F0B3B">
              <w:rPr>
                <w:rFonts w:asciiTheme="minorHAnsi" w:hAnsiTheme="minorHAnsi" w:cstheme="minorHAnsi"/>
                <w:sz w:val="20"/>
                <w:szCs w:val="20"/>
              </w:rPr>
              <w:t xml:space="preserve"> dans la barre des tâches.</w:t>
            </w:r>
          </w:p>
        </w:tc>
        <w:tc>
          <w:tcPr>
            <w:tcW w:w="5995" w:type="dxa"/>
          </w:tcPr>
          <w:p w14:paraId="0EDE1F44" w14:textId="5E7EE6B2" w:rsidR="00925974" w:rsidRPr="003D3E5A" w:rsidRDefault="00BA3B02" w:rsidP="0092597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Qtcr</w:t>
            </w:r>
            <w:r w:rsidR="00CE54B1"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ator</w:t>
            </w:r>
            <w:r w:rsidR="00925974" w:rsidRPr="003D3E5A">
              <w:rPr>
                <w:rFonts w:asciiTheme="minorHAnsi" w:hAnsiTheme="minorHAnsi" w:cstheme="minorHAnsi"/>
                <w:sz w:val="20"/>
                <w:szCs w:val="20"/>
              </w:rPr>
              <w:t xml:space="preserve"> démarre</w:t>
            </w:r>
            <w:r w:rsidR="00925974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242" w:type="dxa"/>
          </w:tcPr>
          <w:p w14:paraId="7A6226F3" w14:textId="77777777" w:rsidR="00925974" w:rsidRPr="00BB3C78" w:rsidRDefault="00925974" w:rsidP="00925974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9" w:type="dxa"/>
          </w:tcPr>
          <w:p w14:paraId="227D41C6" w14:textId="77777777" w:rsidR="00925974" w:rsidRPr="00BB3C78" w:rsidRDefault="00925974" w:rsidP="00925974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925974" w:rsidRPr="00BB3C78" w14:paraId="21681DC2" w14:textId="77777777" w:rsidTr="00370309">
        <w:trPr>
          <w:trHeight w:val="185"/>
        </w:trPr>
        <w:tc>
          <w:tcPr>
            <w:tcW w:w="573" w:type="dxa"/>
          </w:tcPr>
          <w:p w14:paraId="664ACD5F" w14:textId="0B880E6D" w:rsidR="00925974" w:rsidRPr="00BB3C78" w:rsidRDefault="00370309" w:rsidP="00925974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w w:val="99"/>
                <w:sz w:val="20"/>
              </w:rPr>
              <w:t>3</w:t>
            </w:r>
          </w:p>
        </w:tc>
        <w:tc>
          <w:tcPr>
            <w:tcW w:w="6596" w:type="dxa"/>
            <w:gridSpan w:val="2"/>
          </w:tcPr>
          <w:p w14:paraId="5EB5B543" w14:textId="1A926261" w:rsidR="00925974" w:rsidRPr="003D3E5A" w:rsidRDefault="00CF67DD" w:rsidP="00925974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Lancer l’application « </w:t>
            </w:r>
            <w:r w:rsidRPr="00810E72">
              <w:rPr>
                <w:rFonts w:asciiTheme="minorHAnsi" w:hAnsiTheme="minorHAnsi" w:cstheme="minorHAnsi"/>
                <w:sz w:val="20"/>
                <w:szCs w:val="20"/>
              </w:rPr>
              <w:t>PingSwitchProjetPorteOuverte_LOCAL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 » qui se situe dans l’arborescence : document -&gt; github -&gt; ppo -&gt; </w:t>
            </w:r>
            <w:r w:rsidRPr="00D65057">
              <w:rPr>
                <w:rFonts w:asciiTheme="minorHAnsi" w:hAnsiTheme="minorHAnsi" w:cstheme="minorHAnsi"/>
                <w:sz w:val="20"/>
                <w:szCs w:val="20"/>
              </w:rPr>
              <w:t>PPO_G1_Enigme_Du_Switch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-&gt; </w:t>
            </w:r>
            <w:r w:rsidRPr="00511959">
              <w:rPr>
                <w:rFonts w:asciiTheme="minorHAnsi" w:hAnsiTheme="minorHAnsi" w:cstheme="minorHAnsi"/>
                <w:sz w:val="20"/>
                <w:szCs w:val="20"/>
              </w:rPr>
              <w:t>Nathan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DF3E59"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&gt;</w:t>
            </w:r>
            <w:r w:rsidR="00DF3E5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810E72">
              <w:rPr>
                <w:rFonts w:asciiTheme="minorHAnsi" w:hAnsiTheme="minorHAnsi" w:cstheme="minorHAnsi"/>
                <w:sz w:val="20"/>
                <w:szCs w:val="20"/>
              </w:rPr>
              <w:t>PingSwitchProjetPorteOuverte_LOCAL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-&gt; </w:t>
            </w:r>
            <w:r>
              <w:t xml:space="preserve"> </w:t>
            </w:r>
            <w:r w:rsidRPr="00CF67DD">
              <w:rPr>
                <w:rFonts w:asciiTheme="minorHAnsi" w:hAnsiTheme="minorHAnsi" w:cstheme="minorHAnsi"/>
                <w:sz w:val="20"/>
                <w:szCs w:val="20"/>
              </w:rPr>
              <w:t>PingSwitchProjetPorteOuverte.pro</w:t>
            </w:r>
            <w:r w:rsidR="005A3E9C">
              <w:rPr>
                <w:rFonts w:asciiTheme="minorHAnsi" w:hAnsiTheme="minorHAnsi" w:cstheme="minorHAnsi"/>
                <w:sz w:val="20"/>
                <w:szCs w:val="20"/>
              </w:rPr>
              <w:t xml:space="preserve"> (Veuillez au préalable supprimer le </w:t>
            </w:r>
            <w:r w:rsidR="005A3E9C" w:rsidRPr="00CF67DD">
              <w:rPr>
                <w:rFonts w:asciiTheme="minorHAnsi" w:hAnsiTheme="minorHAnsi" w:cstheme="minorHAnsi"/>
                <w:sz w:val="20"/>
                <w:szCs w:val="20"/>
              </w:rPr>
              <w:t xml:space="preserve"> PingSwitchProjetPorteOuverte.pro</w:t>
            </w:r>
            <w:r w:rsidR="005A3E9C">
              <w:rPr>
                <w:rFonts w:asciiTheme="minorHAnsi" w:hAnsiTheme="minorHAnsi" w:cstheme="minorHAnsi"/>
                <w:sz w:val="20"/>
                <w:szCs w:val="20"/>
              </w:rPr>
              <w:t>.user</w:t>
            </w:r>
            <w:r w:rsidR="00CC6AA6">
              <w:rPr>
                <w:rFonts w:asciiTheme="minorHAnsi" w:hAnsiTheme="minorHAnsi" w:cstheme="minorHAnsi"/>
                <w:sz w:val="20"/>
                <w:szCs w:val="20"/>
              </w:rPr>
              <w:t xml:space="preserve"> situé dans la même  arborescence</w:t>
            </w:r>
            <w:r w:rsidR="005A3E9C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5995" w:type="dxa"/>
          </w:tcPr>
          <w:p w14:paraId="7BF7BFED" w14:textId="77777777" w:rsidR="00925974" w:rsidRPr="003D3E5A" w:rsidRDefault="00925974" w:rsidP="0092597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Qt se lance, l’application également.</w:t>
            </w:r>
          </w:p>
        </w:tc>
        <w:tc>
          <w:tcPr>
            <w:tcW w:w="242" w:type="dxa"/>
          </w:tcPr>
          <w:p w14:paraId="6A8AD936" w14:textId="77777777" w:rsidR="00925974" w:rsidRPr="00BB3C78" w:rsidRDefault="00925974" w:rsidP="00925974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9" w:type="dxa"/>
          </w:tcPr>
          <w:p w14:paraId="6BBBDF08" w14:textId="77777777" w:rsidR="00925974" w:rsidRPr="00BB3C78" w:rsidRDefault="00925974" w:rsidP="00925974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925974" w:rsidRPr="00BB3C78" w14:paraId="6704F418" w14:textId="77777777" w:rsidTr="00370309">
        <w:trPr>
          <w:trHeight w:val="185"/>
        </w:trPr>
        <w:tc>
          <w:tcPr>
            <w:tcW w:w="573" w:type="dxa"/>
          </w:tcPr>
          <w:p w14:paraId="324A6C07" w14:textId="37C17A90" w:rsidR="00925974" w:rsidRPr="00BB3C78" w:rsidRDefault="00370309" w:rsidP="00925974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w w:val="99"/>
                <w:sz w:val="20"/>
              </w:rPr>
              <w:t>4</w:t>
            </w:r>
          </w:p>
        </w:tc>
        <w:tc>
          <w:tcPr>
            <w:tcW w:w="6596" w:type="dxa"/>
            <w:gridSpan w:val="2"/>
          </w:tcPr>
          <w:p w14:paraId="6C1F0622" w14:textId="432480B0" w:rsidR="00925974" w:rsidRPr="003D3E5A" w:rsidRDefault="00925974" w:rsidP="00925974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Interconnecter désormais les quatre ordinateurs prévus à cet effet</w:t>
            </w:r>
            <w:r w:rsidR="00FE01C1">
              <w:rPr>
                <w:rFonts w:asciiTheme="minorHAnsi" w:hAnsiTheme="minorHAnsi" w:cstheme="minorHAnsi"/>
                <w:sz w:val="20"/>
                <w:szCs w:val="20"/>
              </w:rPr>
              <w:t xml:space="preserve"> (suivre l’énigme sur papier)</w:t>
            </w:r>
            <w:r w:rsidR="005B6C8C"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Ils doivent être interconnectés par câble RJ45 et sur le switch d’interaction.</w:t>
            </w:r>
          </w:p>
        </w:tc>
        <w:tc>
          <w:tcPr>
            <w:tcW w:w="5995" w:type="dxa"/>
          </w:tcPr>
          <w:p w14:paraId="7D3B2C07" w14:textId="77777777" w:rsidR="00925974" w:rsidRDefault="00925974" w:rsidP="0092597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2342D6"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Si l’interconnexion est correctement réalisée, l’application affiche un code composé d’un code à quatre chiffres.</w:t>
            </w:r>
          </w:p>
          <w:p w14:paraId="6A662591" w14:textId="77777777" w:rsidR="00925974" w:rsidRDefault="00925974" w:rsidP="0092597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- Sinon, l’application teste en boucle la communication.</w:t>
            </w:r>
          </w:p>
          <w:p w14:paraId="6214F51D" w14:textId="6DFE0D57" w:rsidR="00370309" w:rsidRPr="003D3E5A" w:rsidRDefault="00037A54" w:rsidP="0092597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- Erreur possible, le ping peu ne pas fonctionn</w:t>
            </w:r>
            <w:r w:rsidR="003549B1">
              <w:rPr>
                <w:rFonts w:asciiTheme="minorHAnsi" w:hAnsiTheme="minorHAnsi" w:cstheme="minorHAnsi"/>
                <w:sz w:val="20"/>
                <w:szCs w:val="20"/>
              </w:rPr>
              <w:t>er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sur certain pc, il est donc </w:t>
            </w:r>
            <w:r w:rsidR="003549B1">
              <w:rPr>
                <w:rFonts w:asciiTheme="minorHAnsi" w:hAnsiTheme="minorHAnsi" w:cstheme="minorHAnsi"/>
                <w:sz w:val="20"/>
                <w:szCs w:val="20"/>
              </w:rPr>
              <w:t>nécessaire de les changer.</w:t>
            </w:r>
          </w:p>
        </w:tc>
        <w:tc>
          <w:tcPr>
            <w:tcW w:w="242" w:type="dxa"/>
          </w:tcPr>
          <w:p w14:paraId="590C3B04" w14:textId="77777777" w:rsidR="00925974" w:rsidRPr="00BB3C78" w:rsidRDefault="00925974" w:rsidP="00925974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9" w:type="dxa"/>
          </w:tcPr>
          <w:p w14:paraId="4540EE5B" w14:textId="77777777" w:rsidR="00925974" w:rsidRPr="00BB3C78" w:rsidRDefault="00925974" w:rsidP="00925974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925974" w:rsidRPr="00BB3C78" w14:paraId="6B73A32E" w14:textId="77777777" w:rsidTr="00370309">
        <w:trPr>
          <w:trHeight w:val="185"/>
        </w:trPr>
        <w:tc>
          <w:tcPr>
            <w:tcW w:w="573" w:type="dxa"/>
          </w:tcPr>
          <w:p w14:paraId="44153128" w14:textId="38089CA6" w:rsidR="00925974" w:rsidRPr="00BB3C78" w:rsidRDefault="00370309" w:rsidP="00925974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w w:val="99"/>
                <w:sz w:val="20"/>
              </w:rPr>
              <w:t>5</w:t>
            </w:r>
          </w:p>
        </w:tc>
        <w:tc>
          <w:tcPr>
            <w:tcW w:w="6596" w:type="dxa"/>
            <w:gridSpan w:val="2"/>
          </w:tcPr>
          <w:p w14:paraId="7C0BAFB5" w14:textId="77777777" w:rsidR="00925974" w:rsidRPr="003D3E5A" w:rsidRDefault="00925974" w:rsidP="00925974">
            <w:pPr>
              <w:pStyle w:val="TableParagraph"/>
              <w:spacing w:before="5" w:line="215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Fermer l’application.</w:t>
            </w:r>
          </w:p>
        </w:tc>
        <w:tc>
          <w:tcPr>
            <w:tcW w:w="5995" w:type="dxa"/>
          </w:tcPr>
          <w:p w14:paraId="6760AD56" w14:textId="77777777" w:rsidR="00925974" w:rsidRPr="003D3E5A" w:rsidRDefault="00925974" w:rsidP="00925974">
            <w:pPr>
              <w:pStyle w:val="TableParagraph"/>
              <w:spacing w:before="5" w:line="215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L’application se ferme</w:t>
            </w:r>
          </w:p>
        </w:tc>
        <w:tc>
          <w:tcPr>
            <w:tcW w:w="242" w:type="dxa"/>
          </w:tcPr>
          <w:p w14:paraId="02E69C61" w14:textId="77777777" w:rsidR="00925974" w:rsidRPr="00BB3C78" w:rsidRDefault="00925974" w:rsidP="00925974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9" w:type="dxa"/>
          </w:tcPr>
          <w:p w14:paraId="6409EA6F" w14:textId="77777777" w:rsidR="00925974" w:rsidRPr="00BB3C78" w:rsidRDefault="00925974" w:rsidP="00925974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925974" w:rsidRPr="00BB3C78" w14:paraId="5FBC5A4B" w14:textId="77777777" w:rsidTr="00370309">
        <w:trPr>
          <w:trHeight w:val="135"/>
        </w:trPr>
        <w:tc>
          <w:tcPr>
            <w:tcW w:w="573" w:type="dxa"/>
          </w:tcPr>
          <w:p w14:paraId="4E47FA0C" w14:textId="4F7F690B" w:rsidR="00925974" w:rsidRPr="00BB3C78" w:rsidRDefault="00370309" w:rsidP="00925974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w w:val="99"/>
                <w:sz w:val="20"/>
              </w:rPr>
              <w:t>6</w:t>
            </w:r>
          </w:p>
        </w:tc>
        <w:tc>
          <w:tcPr>
            <w:tcW w:w="6596" w:type="dxa"/>
            <w:gridSpan w:val="2"/>
          </w:tcPr>
          <w:p w14:paraId="3A506C36" w14:textId="77777777" w:rsidR="00925974" w:rsidRPr="003D3E5A" w:rsidRDefault="00925974" w:rsidP="00925974">
            <w:pPr>
              <w:pStyle w:val="TableParagraph"/>
              <w:spacing w:before="10" w:line="215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Réouvrir l’application pour le visiteur suivant.</w:t>
            </w:r>
          </w:p>
        </w:tc>
        <w:tc>
          <w:tcPr>
            <w:tcW w:w="5995" w:type="dxa"/>
          </w:tcPr>
          <w:p w14:paraId="3A5422E4" w14:textId="77777777" w:rsidR="00925974" w:rsidRPr="003D3E5A" w:rsidRDefault="00925974" w:rsidP="0092597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L’application se relance.</w:t>
            </w:r>
          </w:p>
        </w:tc>
        <w:tc>
          <w:tcPr>
            <w:tcW w:w="242" w:type="dxa"/>
          </w:tcPr>
          <w:p w14:paraId="48CB6569" w14:textId="77777777" w:rsidR="00925974" w:rsidRPr="00BB3C78" w:rsidRDefault="00925974" w:rsidP="0092597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9" w:type="dxa"/>
          </w:tcPr>
          <w:p w14:paraId="3DFE4C27" w14:textId="77777777" w:rsidR="00925974" w:rsidRPr="00BB3C78" w:rsidRDefault="00925974" w:rsidP="0092597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</w:tbl>
    <w:p w14:paraId="57E0DF30" w14:textId="77777777" w:rsidR="00944604" w:rsidRDefault="00944604" w:rsidP="00944604">
      <w:pPr>
        <w:tabs>
          <w:tab w:val="left" w:pos="1496"/>
        </w:tabs>
        <w:rPr>
          <w:rFonts w:ascii="Palatino Linotype" w:eastAsiaTheme="majorEastAsia" w:hAnsi="Palatino Linotype" w:cstheme="majorBidi"/>
          <w:b/>
          <w:color w:val="FF0000"/>
          <w:sz w:val="32"/>
          <w:szCs w:val="32"/>
        </w:rPr>
      </w:pPr>
    </w:p>
    <w:p w14:paraId="68DF1C83" w14:textId="77777777" w:rsidR="00944604" w:rsidRDefault="00944604" w:rsidP="00944604"/>
    <w:p w14:paraId="5255B2E4" w14:textId="77777777" w:rsidR="00944604" w:rsidRDefault="00944604" w:rsidP="00944604">
      <w:pPr>
        <w:jc w:val="center"/>
      </w:pPr>
    </w:p>
    <w:p w14:paraId="3CBCC4D9" w14:textId="77777777" w:rsidR="00944604" w:rsidRDefault="00944604" w:rsidP="00944604">
      <w:pPr>
        <w:tabs>
          <w:tab w:val="center" w:pos="4536"/>
        </w:tabs>
      </w:pPr>
      <w:r>
        <w:tab/>
      </w:r>
    </w:p>
    <w:p w14:paraId="30D88184" w14:textId="77777777" w:rsidR="00925974" w:rsidRPr="00925974" w:rsidRDefault="00925974" w:rsidP="00925974"/>
    <w:tbl>
      <w:tblPr>
        <w:tblpPr w:leftFromText="141" w:rightFromText="141" w:vertAnchor="text" w:horzAnchor="margin" w:tblpXSpec="center" w:tblpY="210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92"/>
        <w:gridCol w:w="1889"/>
        <w:gridCol w:w="3161"/>
        <w:gridCol w:w="766"/>
        <w:gridCol w:w="3593"/>
        <w:gridCol w:w="2948"/>
      </w:tblGrid>
      <w:tr w:rsidR="003549B1" w:rsidRPr="00BB3C78" w14:paraId="3BC0CE4D" w14:textId="77777777" w:rsidTr="003549B1">
        <w:trPr>
          <w:trHeight w:val="257"/>
        </w:trPr>
        <w:tc>
          <w:tcPr>
            <w:tcW w:w="1892" w:type="dxa"/>
          </w:tcPr>
          <w:p w14:paraId="043F987E" w14:textId="77777777" w:rsidR="003549B1" w:rsidRPr="00BB3C78" w:rsidRDefault="003549B1" w:rsidP="003549B1">
            <w:pPr>
              <w:pStyle w:val="TableParagraph"/>
              <w:spacing w:line="251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Rapport de test</w:t>
            </w:r>
          </w:p>
        </w:tc>
        <w:tc>
          <w:tcPr>
            <w:tcW w:w="1889" w:type="dxa"/>
          </w:tcPr>
          <w:p w14:paraId="16C9B9FF" w14:textId="77777777" w:rsidR="003549B1" w:rsidRPr="00BB3C78" w:rsidRDefault="003549B1" w:rsidP="003549B1">
            <w:pPr>
              <w:pStyle w:val="TableParagraph"/>
              <w:numPr>
                <w:ilvl w:val="0"/>
                <w:numId w:val="5"/>
              </w:numPr>
              <w:tabs>
                <w:tab w:val="left" w:pos="324"/>
              </w:tabs>
              <w:spacing w:line="251" w:lineRule="exact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Testé</w:t>
            </w:r>
            <w:r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r w:rsidRPr="00BB3C78">
              <w:rPr>
                <w:rFonts w:asciiTheme="minorHAnsi" w:hAnsiTheme="minorHAnsi" w:cstheme="minorHAnsi"/>
                <w:b/>
              </w:rPr>
              <w:t>par</w:t>
            </w:r>
            <w:r w:rsidRPr="00BB3C78">
              <w:rPr>
                <w:rFonts w:asciiTheme="minorHAnsi" w:hAnsiTheme="minorHAnsi" w:cstheme="minorHAnsi"/>
                <w:b/>
                <w:spacing w:val="-68"/>
              </w:rPr>
              <w:t xml:space="preserve"> :</w:t>
            </w:r>
          </w:p>
        </w:tc>
        <w:tc>
          <w:tcPr>
            <w:tcW w:w="3161" w:type="dxa"/>
          </w:tcPr>
          <w:p w14:paraId="53F12328" w14:textId="77777777" w:rsidR="003549B1" w:rsidRPr="00BB3C78" w:rsidRDefault="003549B1" w:rsidP="003549B1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766" w:type="dxa"/>
          </w:tcPr>
          <w:p w14:paraId="64DEA639" w14:textId="77777777" w:rsidR="003549B1" w:rsidRPr="00BB3C78" w:rsidRDefault="003549B1" w:rsidP="003549B1">
            <w:pPr>
              <w:pStyle w:val="TableParagraph"/>
              <w:spacing w:line="251" w:lineRule="exact"/>
              <w:ind w:left="68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Le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  <w:r w:rsidRPr="00BB3C78"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3591" w:type="dxa"/>
          </w:tcPr>
          <w:p w14:paraId="4C9BB9BD" w14:textId="77777777" w:rsidR="003549B1" w:rsidRPr="00BB3C78" w:rsidRDefault="003549B1" w:rsidP="003549B1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948" w:type="dxa"/>
          </w:tcPr>
          <w:p w14:paraId="0D316A1F" w14:textId="77777777" w:rsidR="003549B1" w:rsidRPr="00BB3C78" w:rsidRDefault="003549B1" w:rsidP="003549B1">
            <w:pPr>
              <w:pStyle w:val="TableParagraph"/>
              <w:numPr>
                <w:ilvl w:val="0"/>
                <w:numId w:val="4"/>
              </w:numPr>
              <w:tabs>
                <w:tab w:val="left" w:pos="323"/>
              </w:tabs>
              <w:spacing w:line="251" w:lineRule="exact"/>
              <w:ind w:hanging="256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Non</w:t>
            </w:r>
            <w:r w:rsidRPr="00BB3C78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BB3C78">
              <w:rPr>
                <w:rFonts w:asciiTheme="minorHAnsi" w:hAnsiTheme="minorHAnsi" w:cstheme="minorHAnsi"/>
                <w:b/>
              </w:rPr>
              <w:t>disponible</w:t>
            </w:r>
          </w:p>
        </w:tc>
      </w:tr>
      <w:tr w:rsidR="003549B1" w:rsidRPr="00BB3C78" w14:paraId="4239280B" w14:textId="77777777" w:rsidTr="003549B1">
        <w:trPr>
          <w:trHeight w:val="1415"/>
        </w:trPr>
        <w:tc>
          <w:tcPr>
            <w:tcW w:w="11301" w:type="dxa"/>
            <w:gridSpan w:val="5"/>
          </w:tcPr>
          <w:p w14:paraId="6EB72BCC" w14:textId="77777777" w:rsidR="003549B1" w:rsidRPr="00BB3C78" w:rsidRDefault="003549B1" w:rsidP="003549B1">
            <w:pPr>
              <w:pStyle w:val="TableParagraph"/>
              <w:spacing w:line="247" w:lineRule="exact"/>
              <w:ind w:left="69"/>
              <w:rPr>
                <w:rFonts w:asciiTheme="minorHAnsi" w:hAnsiTheme="minorHAnsi" w:cstheme="minorHAnsi"/>
                <w:i/>
              </w:rPr>
            </w:pPr>
            <w:r w:rsidRPr="00BB3C78">
              <w:rPr>
                <w:rFonts w:asciiTheme="minorHAnsi" w:hAnsiTheme="minorHAnsi" w:cstheme="minorHAnsi"/>
                <w:b/>
              </w:rPr>
              <w:t xml:space="preserve">Critère de succès / échec : </w:t>
            </w:r>
            <w:r w:rsidRPr="00BB3C78">
              <w:rPr>
                <w:rFonts w:asciiTheme="minorHAnsi" w:hAnsiTheme="minorHAnsi" w:cstheme="minorHAnsi"/>
                <w:i/>
              </w:rPr>
              <w:t>Conformément au PVL</w:t>
            </w:r>
          </w:p>
          <w:p w14:paraId="04182A6C" w14:textId="77777777" w:rsidR="003549B1" w:rsidRPr="00BB3C78" w:rsidRDefault="003549B1" w:rsidP="003549B1">
            <w:pPr>
              <w:pStyle w:val="TableParagraph"/>
              <w:numPr>
                <w:ilvl w:val="0"/>
                <w:numId w:val="3"/>
              </w:numPr>
              <w:tabs>
                <w:tab w:val="left" w:pos="324"/>
              </w:tabs>
              <w:spacing w:before="4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Excellent : tous les cas de test se sont déroulés sans le moindre</w:t>
            </w:r>
            <w:r w:rsidRPr="00BB3C78">
              <w:rPr>
                <w:rFonts w:asciiTheme="minorHAnsi" w:hAnsiTheme="minorHAnsi" w:cstheme="minorHAnsi"/>
                <w:b/>
                <w:spacing w:val="-13"/>
              </w:rPr>
              <w:t xml:space="preserve"> </w:t>
            </w:r>
            <w:r w:rsidRPr="00BB3C78">
              <w:rPr>
                <w:rFonts w:asciiTheme="minorHAnsi" w:hAnsiTheme="minorHAnsi" w:cstheme="minorHAnsi"/>
                <w:b/>
              </w:rPr>
              <w:t>problème</w:t>
            </w:r>
          </w:p>
          <w:p w14:paraId="2E2027B5" w14:textId="77777777" w:rsidR="003549B1" w:rsidRPr="00BB3C78" w:rsidRDefault="003549B1" w:rsidP="003549B1">
            <w:pPr>
              <w:pStyle w:val="TableParagraph"/>
              <w:numPr>
                <w:ilvl w:val="0"/>
                <w:numId w:val="3"/>
              </w:numPr>
              <w:tabs>
                <w:tab w:val="left" w:pos="322"/>
              </w:tabs>
              <w:spacing w:before="1" w:line="252" w:lineRule="exact"/>
              <w:ind w:left="321" w:hanging="253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Bon : des erreurs sont apparues, mais ont pues être</w:t>
            </w:r>
            <w:r w:rsidRPr="00BB3C78">
              <w:rPr>
                <w:rFonts w:asciiTheme="minorHAnsi" w:hAnsiTheme="minorHAnsi" w:cstheme="minorHAnsi"/>
                <w:b/>
                <w:spacing w:val="-10"/>
              </w:rPr>
              <w:t xml:space="preserve"> </w:t>
            </w:r>
            <w:r w:rsidRPr="00BB3C78">
              <w:rPr>
                <w:rFonts w:asciiTheme="minorHAnsi" w:hAnsiTheme="minorHAnsi" w:cstheme="minorHAnsi"/>
                <w:b/>
              </w:rPr>
              <w:t>contournées</w:t>
            </w:r>
          </w:p>
          <w:p w14:paraId="22A0269E" w14:textId="77777777" w:rsidR="003549B1" w:rsidRPr="00BB3C78" w:rsidRDefault="003549B1" w:rsidP="003549B1">
            <w:pPr>
              <w:pStyle w:val="TableParagraph"/>
              <w:numPr>
                <w:ilvl w:val="0"/>
                <w:numId w:val="3"/>
              </w:numPr>
              <w:tabs>
                <w:tab w:val="left" w:pos="322"/>
              </w:tabs>
              <w:spacing w:line="252" w:lineRule="exact"/>
              <w:ind w:left="321" w:hanging="253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Moyen : au moins une des exigences n’a pas pu être</w:t>
            </w:r>
            <w:r w:rsidRPr="00BB3C78">
              <w:rPr>
                <w:rFonts w:asciiTheme="minorHAnsi" w:hAnsiTheme="minorHAnsi" w:cstheme="minorHAnsi"/>
                <w:b/>
                <w:spacing w:val="-15"/>
              </w:rPr>
              <w:t xml:space="preserve"> </w:t>
            </w:r>
            <w:r w:rsidRPr="00BB3C78">
              <w:rPr>
                <w:rFonts w:asciiTheme="minorHAnsi" w:hAnsiTheme="minorHAnsi" w:cstheme="minorHAnsi"/>
                <w:b/>
              </w:rPr>
              <w:t>réalisé</w:t>
            </w:r>
            <w:r>
              <w:rPr>
                <w:rFonts w:asciiTheme="minorHAnsi" w:hAnsiTheme="minorHAnsi" w:cstheme="minorHAnsi"/>
                <w:b/>
              </w:rPr>
              <w:t>e</w:t>
            </w:r>
          </w:p>
          <w:p w14:paraId="74F64965" w14:textId="77777777" w:rsidR="003549B1" w:rsidRPr="00BB3C78" w:rsidRDefault="003549B1" w:rsidP="003549B1">
            <w:pPr>
              <w:pStyle w:val="TableParagraph"/>
              <w:numPr>
                <w:ilvl w:val="0"/>
                <w:numId w:val="3"/>
              </w:numPr>
              <w:tabs>
                <w:tab w:val="left" w:pos="322"/>
              </w:tabs>
              <w:spacing w:before="1"/>
              <w:ind w:left="321" w:hanging="253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Faible : au moins un des exigences n’a pas pu être réalisé</w:t>
            </w:r>
            <w:r>
              <w:rPr>
                <w:rFonts w:asciiTheme="minorHAnsi" w:hAnsiTheme="minorHAnsi" w:cstheme="minorHAnsi"/>
                <w:b/>
              </w:rPr>
              <w:t>e</w:t>
            </w:r>
            <w:r w:rsidRPr="00BB3C78"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rFonts w:asciiTheme="minorHAnsi" w:hAnsiTheme="minorHAnsi" w:cstheme="minorHAnsi"/>
                <w:b/>
              </w:rPr>
              <w:t xml:space="preserve">ou a </w:t>
            </w:r>
            <w:r w:rsidRPr="00BB3C78">
              <w:rPr>
                <w:rFonts w:asciiTheme="minorHAnsi" w:hAnsiTheme="minorHAnsi" w:cstheme="minorHAnsi"/>
                <w:b/>
              </w:rPr>
              <w:t>empêcher la poursuite des</w:t>
            </w:r>
            <w:r w:rsidRPr="00BB3C78">
              <w:rPr>
                <w:rFonts w:asciiTheme="minorHAnsi" w:hAnsiTheme="minorHAnsi" w:cstheme="minorHAnsi"/>
                <w:b/>
                <w:spacing w:val="-20"/>
              </w:rPr>
              <w:t xml:space="preserve"> </w:t>
            </w:r>
            <w:r w:rsidRPr="00BB3C78">
              <w:rPr>
                <w:rFonts w:asciiTheme="minorHAnsi" w:hAnsiTheme="minorHAnsi" w:cstheme="minorHAnsi"/>
                <w:b/>
              </w:rPr>
              <w:t>tests</w:t>
            </w:r>
          </w:p>
        </w:tc>
        <w:tc>
          <w:tcPr>
            <w:tcW w:w="2948" w:type="dxa"/>
          </w:tcPr>
          <w:p w14:paraId="276AAB44" w14:textId="77777777" w:rsidR="003549B1" w:rsidRPr="00BB3C78" w:rsidRDefault="003549B1" w:rsidP="003549B1">
            <w:pPr>
              <w:pStyle w:val="TableParagraph"/>
              <w:spacing w:line="251" w:lineRule="exact"/>
              <w:ind w:left="67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Approbation :</w:t>
            </w:r>
          </w:p>
        </w:tc>
      </w:tr>
      <w:tr w:rsidR="003549B1" w:rsidRPr="00BB3C78" w14:paraId="495A5F42" w14:textId="77777777" w:rsidTr="003549B1">
        <w:trPr>
          <w:trHeight w:val="673"/>
        </w:trPr>
        <w:tc>
          <w:tcPr>
            <w:tcW w:w="14249" w:type="dxa"/>
            <w:gridSpan w:val="6"/>
          </w:tcPr>
          <w:p w14:paraId="25C20DC2" w14:textId="77777777" w:rsidR="003549B1" w:rsidRPr="003549B1" w:rsidRDefault="003549B1" w:rsidP="003549B1">
            <w:pPr>
              <w:pStyle w:val="TableParagraph"/>
              <w:spacing w:line="251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Commentaires :</w:t>
            </w:r>
          </w:p>
          <w:p w14:paraId="20968433" w14:textId="77777777" w:rsidR="003549B1" w:rsidRPr="00BB3C78" w:rsidRDefault="003549B1" w:rsidP="003549B1">
            <w:pPr>
              <w:pStyle w:val="TableParagraph"/>
              <w:spacing w:before="183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FA émis :</w:t>
            </w:r>
          </w:p>
        </w:tc>
      </w:tr>
    </w:tbl>
    <w:p w14:paraId="7CED5FC5" w14:textId="77777777" w:rsidR="00925974" w:rsidRPr="00925974" w:rsidRDefault="00925974" w:rsidP="00925974"/>
    <w:p w14:paraId="397FF8F6" w14:textId="77777777" w:rsidR="00925974" w:rsidRDefault="00925974" w:rsidP="00925974"/>
    <w:p w14:paraId="69DBFB2B" w14:textId="77777777" w:rsidR="00925974" w:rsidRDefault="00925974" w:rsidP="00925974">
      <w:pPr>
        <w:tabs>
          <w:tab w:val="left" w:pos="1182"/>
        </w:tabs>
      </w:pPr>
      <w:r>
        <w:tab/>
      </w:r>
    </w:p>
    <w:p w14:paraId="373F9463" w14:textId="3D137B12" w:rsidR="003549B1" w:rsidRDefault="001F647C" w:rsidP="00925974">
      <w:pPr>
        <w:tabs>
          <w:tab w:val="left" w:pos="1182"/>
        </w:tabs>
        <w:sectPr w:rsidR="003549B1" w:rsidSect="00925974">
          <w:pgSz w:w="16838" w:h="11906" w:orient="landscape"/>
          <w:pgMar w:top="720" w:right="720" w:bottom="720" w:left="720" w:header="510" w:footer="567" w:gutter="0"/>
          <w:cols w:space="708"/>
          <w:titlePg/>
          <w:docGrid w:linePitch="360"/>
        </w:sectPr>
      </w:pPr>
      <w:r>
        <w:lastRenderedPageBreak/>
        <w:tab/>
      </w:r>
    </w:p>
    <w:p w14:paraId="1D2C65CB" w14:textId="77777777" w:rsidR="00925974" w:rsidRDefault="00925974" w:rsidP="00925974">
      <w:pPr>
        <w:tabs>
          <w:tab w:val="left" w:pos="1182"/>
        </w:tabs>
      </w:pPr>
    </w:p>
    <w:p w14:paraId="4B49EFB1" w14:textId="77777777" w:rsidR="00925974" w:rsidRPr="00EE6CFA" w:rsidRDefault="00925974" w:rsidP="00EE6CFA">
      <w:pPr>
        <w:pStyle w:val="Titre1"/>
      </w:pPr>
      <w:r w:rsidRPr="00EE6CFA">
        <w:tab/>
        <w:t>Scénario 2 :</w:t>
      </w:r>
    </w:p>
    <w:tbl>
      <w:tblPr>
        <w:tblW w:w="0" w:type="auto"/>
        <w:tblInd w:w="5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13"/>
        <w:gridCol w:w="12472"/>
      </w:tblGrid>
      <w:tr w:rsidR="00925974" w:rsidRPr="00BB3C78" w14:paraId="2D7969F4" w14:textId="77777777" w:rsidTr="00B226E3">
        <w:trPr>
          <w:trHeight w:val="254"/>
        </w:trPr>
        <w:tc>
          <w:tcPr>
            <w:tcW w:w="1913" w:type="dxa"/>
          </w:tcPr>
          <w:p w14:paraId="6E7D360F" w14:textId="77777777" w:rsidR="00925974" w:rsidRPr="00BB3C78" w:rsidRDefault="00925974" w:rsidP="00B226E3">
            <w:pPr>
              <w:pStyle w:val="TableParagraph"/>
              <w:spacing w:line="234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Cas de test :</w:t>
            </w:r>
          </w:p>
        </w:tc>
        <w:tc>
          <w:tcPr>
            <w:tcW w:w="12472" w:type="dxa"/>
            <w:tcBorders>
              <w:right w:val="single" w:sz="6" w:space="0" w:color="000000"/>
            </w:tcBorders>
          </w:tcPr>
          <w:p w14:paraId="548FD8B5" w14:textId="77777777" w:rsidR="00925974" w:rsidRPr="00BB3C78" w:rsidRDefault="00925974" w:rsidP="00B226E3">
            <w:pPr>
              <w:pStyle w:val="TableParagraph"/>
              <w:spacing w:before="5" w:line="229" w:lineRule="exact"/>
              <w:ind w:left="69"/>
              <w:rPr>
                <w:rFonts w:asciiTheme="minorHAnsi" w:hAnsiTheme="minorHAnsi" w:cstheme="minorHAnsi"/>
                <w:i/>
                <w:sz w:val="20"/>
              </w:rPr>
            </w:pPr>
            <w:r w:rsidRPr="00BB3C78">
              <w:rPr>
                <w:rFonts w:asciiTheme="minorHAnsi" w:hAnsiTheme="minorHAnsi" w:cstheme="minorHAnsi"/>
                <w:i/>
                <w:sz w:val="20"/>
              </w:rPr>
              <w:t>CT-FUNC-0</w:t>
            </w:r>
            <w:r>
              <w:rPr>
                <w:rFonts w:asciiTheme="minorHAnsi" w:hAnsiTheme="minorHAnsi" w:cstheme="minorHAnsi"/>
                <w:i/>
                <w:sz w:val="20"/>
              </w:rPr>
              <w:t>2</w:t>
            </w:r>
          </w:p>
        </w:tc>
      </w:tr>
      <w:tr w:rsidR="00925974" w:rsidRPr="00BB3C78" w14:paraId="0A2B3EE4" w14:textId="77777777" w:rsidTr="00B226E3">
        <w:trPr>
          <w:trHeight w:val="391"/>
        </w:trPr>
        <w:tc>
          <w:tcPr>
            <w:tcW w:w="1913" w:type="dxa"/>
          </w:tcPr>
          <w:p w14:paraId="25E27315" w14:textId="77777777" w:rsidR="00925974" w:rsidRPr="00BB3C78" w:rsidRDefault="00925974" w:rsidP="00B226E3">
            <w:pPr>
              <w:pStyle w:val="TableParagraph"/>
              <w:spacing w:line="232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Titre :</w:t>
            </w:r>
          </w:p>
        </w:tc>
        <w:tc>
          <w:tcPr>
            <w:tcW w:w="12472" w:type="dxa"/>
            <w:tcBorders>
              <w:right w:val="single" w:sz="6" w:space="0" w:color="000000"/>
            </w:tcBorders>
          </w:tcPr>
          <w:p w14:paraId="7B65C45E" w14:textId="1E5ABAD6" w:rsidR="00925974" w:rsidRPr="00BB138F" w:rsidRDefault="006A68A0" w:rsidP="00B226E3">
            <w:pPr>
              <w:pStyle w:val="TableParagraph"/>
              <w:spacing w:before="5" w:line="227" w:lineRule="exact"/>
              <w:ind w:left="69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Lancement de l’application client.</w:t>
            </w:r>
          </w:p>
        </w:tc>
      </w:tr>
      <w:tr w:rsidR="00925974" w:rsidRPr="00BB3C78" w14:paraId="1ACCD603" w14:textId="77777777" w:rsidTr="00B226E3">
        <w:trPr>
          <w:trHeight w:val="506"/>
        </w:trPr>
        <w:tc>
          <w:tcPr>
            <w:tcW w:w="14385" w:type="dxa"/>
            <w:gridSpan w:val="2"/>
            <w:tcBorders>
              <w:right w:val="single" w:sz="6" w:space="0" w:color="000000"/>
            </w:tcBorders>
          </w:tcPr>
          <w:p w14:paraId="3818644E" w14:textId="3711A21E" w:rsidR="00925974" w:rsidRPr="00BB3C78" w:rsidRDefault="00925974" w:rsidP="00B226E3">
            <w:pPr>
              <w:pStyle w:val="TableParagraph"/>
              <w:spacing w:line="251" w:lineRule="exact"/>
              <w:ind w:left="69"/>
              <w:rPr>
                <w:rFonts w:asciiTheme="minorHAnsi" w:hAnsiTheme="minorHAnsi" w:cstheme="minorHAnsi"/>
                <w:i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</w:rPr>
              <w:t xml:space="preserve">Objectif : </w:t>
            </w:r>
            <w:r w:rsidR="006A68A0" w:rsidRPr="006A68A0">
              <w:rPr>
                <w:rFonts w:asciiTheme="minorHAnsi" w:hAnsiTheme="minorHAnsi" w:cstheme="minorHAnsi"/>
                <w:bCs/>
              </w:rPr>
              <w:t>L’application cliente du serveur de la section SN envoie un message de réussite lorsque celui-ci est attendu.</w:t>
            </w:r>
          </w:p>
        </w:tc>
      </w:tr>
      <w:tr w:rsidR="00925974" w:rsidRPr="00BB3C78" w14:paraId="514E211F" w14:textId="77777777" w:rsidTr="00B226E3">
        <w:trPr>
          <w:trHeight w:val="253"/>
        </w:trPr>
        <w:tc>
          <w:tcPr>
            <w:tcW w:w="14385" w:type="dxa"/>
            <w:gridSpan w:val="2"/>
            <w:tcBorders>
              <w:bottom w:val="single" w:sz="6" w:space="0" w:color="000000"/>
              <w:right w:val="single" w:sz="6" w:space="0" w:color="000000"/>
            </w:tcBorders>
          </w:tcPr>
          <w:p w14:paraId="3F3AE41E" w14:textId="17A13709" w:rsidR="00925974" w:rsidRPr="00BB3C78" w:rsidRDefault="00361A65" w:rsidP="00B226E3">
            <w:pPr>
              <w:pStyle w:val="TableParagraph"/>
              <w:spacing w:line="234" w:lineRule="exact"/>
              <w:ind w:left="69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Etat avant</w:t>
            </w:r>
            <w:r w:rsidRPr="00BB3C78">
              <w:rPr>
                <w:rFonts w:asciiTheme="minorHAnsi" w:hAnsiTheme="minorHAnsi" w:cstheme="minorHAnsi"/>
                <w:b/>
              </w:rPr>
              <w:t xml:space="preserve"> test :</w:t>
            </w:r>
            <w:r>
              <w:rPr>
                <w:rFonts w:asciiTheme="minorHAnsi" w:hAnsiTheme="minorHAnsi" w:cstheme="minorHAnsi"/>
                <w:b/>
              </w:rPr>
              <w:t xml:space="preserve"> Le pc e</w:t>
            </w:r>
            <w:r w:rsidR="00751439">
              <w:rPr>
                <w:rFonts w:asciiTheme="minorHAnsi" w:hAnsiTheme="minorHAnsi" w:cstheme="minorHAnsi"/>
                <w:b/>
              </w:rPr>
              <w:t>s</w:t>
            </w:r>
            <w:r>
              <w:rPr>
                <w:rFonts w:asciiTheme="minorHAnsi" w:hAnsiTheme="minorHAnsi" w:cstheme="minorHAnsi"/>
                <w:b/>
              </w:rPr>
              <w:t>t allumé</w:t>
            </w:r>
            <w:r w:rsidR="00073A82">
              <w:rPr>
                <w:rFonts w:asciiTheme="minorHAnsi" w:hAnsiTheme="minorHAnsi" w:cstheme="minorHAnsi"/>
                <w:b/>
              </w:rPr>
              <w:t xml:space="preserve"> et connecté</w:t>
            </w:r>
            <w:r>
              <w:rPr>
                <w:rFonts w:asciiTheme="minorHAnsi" w:hAnsiTheme="minorHAnsi" w:cstheme="minorHAnsi"/>
                <w:b/>
              </w:rPr>
              <w:t xml:space="preserve"> en local</w:t>
            </w:r>
            <w:r w:rsidR="005E1069">
              <w:rPr>
                <w:rFonts w:asciiTheme="minorHAnsi" w:hAnsiTheme="minorHAnsi" w:cstheme="minorHAnsi"/>
                <w:b/>
              </w:rPr>
              <w:t>.</w:t>
            </w:r>
          </w:p>
        </w:tc>
      </w:tr>
      <w:tr w:rsidR="00925974" w:rsidRPr="00BB3C78" w14:paraId="3C3A33DD" w14:textId="77777777" w:rsidTr="00B226E3">
        <w:trPr>
          <w:trHeight w:val="251"/>
        </w:trPr>
        <w:tc>
          <w:tcPr>
            <w:tcW w:w="1913" w:type="dxa"/>
            <w:tcBorders>
              <w:top w:val="single" w:sz="6" w:space="0" w:color="000000"/>
            </w:tcBorders>
          </w:tcPr>
          <w:p w14:paraId="3D599461" w14:textId="77777777" w:rsidR="00925974" w:rsidRPr="00BB3C78" w:rsidRDefault="00925974" w:rsidP="00B226E3">
            <w:pPr>
              <w:pStyle w:val="TableParagraph"/>
              <w:spacing w:line="232" w:lineRule="exact"/>
              <w:ind w:left="69"/>
              <w:rPr>
                <w:rFonts w:asciiTheme="minorHAnsi" w:hAnsiTheme="minorHAnsi" w:cstheme="minorHAnsi"/>
              </w:rPr>
            </w:pPr>
            <w:r w:rsidRPr="00BB3C78">
              <w:rPr>
                <w:rFonts w:asciiTheme="minorHAnsi" w:hAnsiTheme="minorHAnsi" w:cstheme="minorHAnsi"/>
              </w:rPr>
              <w:t>FUNC</w:t>
            </w:r>
          </w:p>
        </w:tc>
        <w:tc>
          <w:tcPr>
            <w:tcW w:w="12472" w:type="dxa"/>
            <w:tcBorders>
              <w:top w:val="single" w:sz="6" w:space="0" w:color="000000"/>
              <w:right w:val="single" w:sz="6" w:space="0" w:color="000000"/>
            </w:tcBorders>
          </w:tcPr>
          <w:p w14:paraId="309E1938" w14:textId="77777777" w:rsidR="00925974" w:rsidRPr="00BB3C78" w:rsidRDefault="00925974" w:rsidP="00B226E3">
            <w:pPr>
              <w:pStyle w:val="TableParagraph"/>
              <w:spacing w:line="232" w:lineRule="exact"/>
              <w:ind w:left="69"/>
              <w:rPr>
                <w:rFonts w:asciiTheme="minorHAnsi" w:hAnsiTheme="minorHAnsi" w:cstheme="minorHAnsi"/>
              </w:rPr>
            </w:pPr>
            <w:r w:rsidRPr="00BB3C78">
              <w:rPr>
                <w:rFonts w:asciiTheme="minorHAnsi" w:hAnsiTheme="minorHAnsi" w:cstheme="minorHAnsi"/>
              </w:rPr>
              <w:t>Test Fonctionnel</w:t>
            </w:r>
          </w:p>
        </w:tc>
      </w:tr>
    </w:tbl>
    <w:tbl>
      <w:tblPr>
        <w:tblpPr w:leftFromText="141" w:rightFromText="141" w:vertAnchor="text" w:horzAnchor="margin" w:tblpXSpec="center" w:tblpY="12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1560"/>
        <w:gridCol w:w="4961"/>
        <w:gridCol w:w="5927"/>
        <w:gridCol w:w="239"/>
        <w:gridCol w:w="850"/>
      </w:tblGrid>
      <w:tr w:rsidR="00925974" w:rsidRPr="00BB3C78" w14:paraId="1B21A97B" w14:textId="77777777" w:rsidTr="00B226E3">
        <w:trPr>
          <w:gridAfter w:val="4"/>
          <w:wAfter w:w="11977" w:type="dxa"/>
          <w:trHeight w:val="254"/>
        </w:trPr>
        <w:tc>
          <w:tcPr>
            <w:tcW w:w="2127" w:type="dxa"/>
            <w:gridSpan w:val="2"/>
          </w:tcPr>
          <w:p w14:paraId="1FE479CE" w14:textId="77777777" w:rsidR="00925974" w:rsidRPr="00BB3C78" w:rsidRDefault="00925974" w:rsidP="00B226E3">
            <w:pPr>
              <w:pStyle w:val="TableParagraph"/>
              <w:spacing w:line="234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Procédure de test :</w:t>
            </w:r>
          </w:p>
        </w:tc>
      </w:tr>
      <w:tr w:rsidR="00925974" w:rsidRPr="00BB3C78" w14:paraId="4792914B" w14:textId="77777777" w:rsidTr="00B226E3">
        <w:trPr>
          <w:trHeight w:val="239"/>
        </w:trPr>
        <w:tc>
          <w:tcPr>
            <w:tcW w:w="567" w:type="dxa"/>
          </w:tcPr>
          <w:p w14:paraId="756F9EC2" w14:textId="77777777" w:rsidR="00925974" w:rsidRPr="00BB3C78" w:rsidRDefault="00925974" w:rsidP="00B226E3">
            <w:pPr>
              <w:pStyle w:val="TableParagraph"/>
              <w:spacing w:before="10" w:line="210" w:lineRule="exact"/>
              <w:ind w:left="126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Id.</w:t>
            </w:r>
          </w:p>
        </w:tc>
        <w:tc>
          <w:tcPr>
            <w:tcW w:w="6521" w:type="dxa"/>
            <w:gridSpan w:val="2"/>
          </w:tcPr>
          <w:p w14:paraId="562A78D4" w14:textId="77777777" w:rsidR="00925974" w:rsidRPr="00BB3C78" w:rsidRDefault="00925974" w:rsidP="00B226E3">
            <w:pPr>
              <w:pStyle w:val="TableParagraph"/>
              <w:spacing w:before="10" w:line="210" w:lineRule="exact"/>
              <w:ind w:left="1876" w:right="187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BB63BA">
              <w:rPr>
                <w:rFonts w:asciiTheme="minorHAnsi" w:hAnsiTheme="minorHAnsi" w:cstheme="minorHAnsi"/>
                <w:b/>
                <w:sz w:val="20"/>
              </w:rPr>
              <w:t>Démar</w:t>
            </w:r>
            <w:r>
              <w:rPr>
                <w:rFonts w:asciiTheme="minorHAnsi" w:hAnsiTheme="minorHAnsi" w:cstheme="minorHAnsi"/>
                <w:b/>
                <w:sz w:val="20"/>
              </w:rPr>
              <w:t>c</w:t>
            </w:r>
            <w:r w:rsidRPr="00BB63BA">
              <w:rPr>
                <w:rFonts w:asciiTheme="minorHAnsi" w:hAnsiTheme="minorHAnsi" w:cstheme="minorHAnsi"/>
                <w:b/>
                <w:sz w:val="20"/>
              </w:rPr>
              <w:t>he</w:t>
            </w:r>
          </w:p>
        </w:tc>
        <w:tc>
          <w:tcPr>
            <w:tcW w:w="6166" w:type="dxa"/>
            <w:gridSpan w:val="2"/>
          </w:tcPr>
          <w:p w14:paraId="366A3CB3" w14:textId="77777777" w:rsidR="00925974" w:rsidRPr="00BB3C78" w:rsidRDefault="00925974" w:rsidP="00B226E3">
            <w:pPr>
              <w:pStyle w:val="TableParagraph"/>
              <w:spacing w:before="10" w:line="210" w:lineRule="exact"/>
              <w:ind w:right="2156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Comportement</w:t>
            </w:r>
            <w:r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BB3C78">
              <w:rPr>
                <w:rFonts w:asciiTheme="minorHAnsi" w:hAnsiTheme="minorHAnsi" w:cstheme="minorHAnsi"/>
                <w:b/>
                <w:sz w:val="20"/>
              </w:rPr>
              <w:t>attendu</w:t>
            </w:r>
          </w:p>
        </w:tc>
        <w:tc>
          <w:tcPr>
            <w:tcW w:w="850" w:type="dxa"/>
          </w:tcPr>
          <w:p w14:paraId="24A77725" w14:textId="77777777" w:rsidR="00925974" w:rsidRPr="00BB3C78" w:rsidRDefault="00925974" w:rsidP="00B226E3">
            <w:pPr>
              <w:pStyle w:val="TableParagraph"/>
              <w:spacing w:before="10" w:line="210" w:lineRule="exact"/>
              <w:ind w:left="190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OK ?</w:t>
            </w:r>
          </w:p>
        </w:tc>
      </w:tr>
      <w:tr w:rsidR="00925974" w:rsidRPr="004D38BA" w14:paraId="48911063" w14:textId="77777777" w:rsidTr="00B226E3">
        <w:trPr>
          <w:trHeight w:val="239"/>
        </w:trPr>
        <w:tc>
          <w:tcPr>
            <w:tcW w:w="567" w:type="dxa"/>
          </w:tcPr>
          <w:p w14:paraId="5CDCD5B1" w14:textId="4BB02634" w:rsidR="00925974" w:rsidRPr="004D38BA" w:rsidRDefault="004D38BA" w:rsidP="00B226E3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  <w:r w:rsidRPr="004D38BA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6521" w:type="dxa"/>
            <w:gridSpan w:val="2"/>
          </w:tcPr>
          <w:p w14:paraId="1EFED346" w14:textId="03AF4496" w:rsidR="00925974" w:rsidRPr="004D38BA" w:rsidRDefault="004D38BA" w:rsidP="00B226E3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4D38BA">
              <w:rPr>
                <w:rFonts w:asciiTheme="minorHAnsi" w:hAnsiTheme="minorHAnsi" w:cstheme="minorHAnsi"/>
                <w:sz w:val="20"/>
                <w:szCs w:val="20"/>
              </w:rPr>
              <w:t>Raccordement de l’ordinateur au réseau de la section SN avec un câble RJ45</w:t>
            </w:r>
            <w:r w:rsidR="00D55B29">
              <w:rPr>
                <w:rFonts w:asciiTheme="minorHAnsi" w:hAnsiTheme="minorHAnsi" w:cstheme="minorHAnsi"/>
                <w:sz w:val="20"/>
                <w:szCs w:val="20"/>
              </w:rPr>
              <w:t xml:space="preserve"> via le switch mis a disposition</w:t>
            </w:r>
            <w:r w:rsidRPr="004D38BA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5927" w:type="dxa"/>
          </w:tcPr>
          <w:p w14:paraId="30FBF474" w14:textId="75E0DA8A" w:rsidR="00925974" w:rsidRPr="004D38BA" w:rsidRDefault="004D38BA" w:rsidP="00B226E3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4D38BA">
              <w:rPr>
                <w:rFonts w:asciiTheme="minorHAnsi" w:hAnsiTheme="minorHAnsi" w:cstheme="minorHAnsi"/>
                <w:sz w:val="20"/>
                <w:szCs w:val="20"/>
              </w:rPr>
              <w:t>Le câble est relié, aucune réaction si l’ordinateur est éteint.</w:t>
            </w:r>
          </w:p>
        </w:tc>
        <w:tc>
          <w:tcPr>
            <w:tcW w:w="239" w:type="dxa"/>
          </w:tcPr>
          <w:p w14:paraId="4CDDDFAE" w14:textId="77777777" w:rsidR="00925974" w:rsidRPr="004D38BA" w:rsidRDefault="00925974" w:rsidP="00B226E3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50" w:type="dxa"/>
          </w:tcPr>
          <w:p w14:paraId="76DAF25F" w14:textId="77777777" w:rsidR="00925974" w:rsidRPr="004D38BA" w:rsidRDefault="00925974" w:rsidP="00B226E3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D38BA" w:rsidRPr="004D38BA" w14:paraId="3E049DA6" w14:textId="77777777" w:rsidTr="00B226E3">
        <w:trPr>
          <w:trHeight w:val="239"/>
        </w:trPr>
        <w:tc>
          <w:tcPr>
            <w:tcW w:w="567" w:type="dxa"/>
          </w:tcPr>
          <w:p w14:paraId="002E72C5" w14:textId="4E2CC67C" w:rsidR="004D38BA" w:rsidRPr="004D38BA" w:rsidRDefault="004D38BA" w:rsidP="004D38BA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6521" w:type="dxa"/>
            <w:gridSpan w:val="2"/>
          </w:tcPr>
          <w:p w14:paraId="10F5AA04" w14:textId="2C213C72" w:rsidR="004D38BA" w:rsidRPr="004D38BA" w:rsidRDefault="00EC08F5" w:rsidP="004D38BA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  <w:szCs w:val="20"/>
              </w:rPr>
            </w:pPr>
            <w:r w:rsidRPr="003D3E5A">
              <w:rPr>
                <w:rFonts w:asciiTheme="minorHAnsi" w:hAnsiTheme="minorHAnsi" w:cstheme="minorHAnsi"/>
                <w:sz w:val="20"/>
                <w:szCs w:val="20"/>
              </w:rPr>
              <w:t>Démarrage 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u logiciel Qtcreator dans la barre des tâches.</w:t>
            </w:r>
          </w:p>
        </w:tc>
        <w:tc>
          <w:tcPr>
            <w:tcW w:w="5927" w:type="dxa"/>
          </w:tcPr>
          <w:p w14:paraId="3B8802A5" w14:textId="253723DB" w:rsidR="004D38BA" w:rsidRPr="004D38BA" w:rsidRDefault="00EC08F5" w:rsidP="004D38BA">
            <w:pPr>
              <w:pStyle w:val="TableParagraph"/>
              <w:spacing w:before="5" w:line="215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Qtcreator</w:t>
            </w:r>
            <w:r w:rsidRPr="003D3E5A">
              <w:rPr>
                <w:rFonts w:asciiTheme="minorHAnsi" w:hAnsiTheme="minorHAnsi" w:cstheme="minorHAnsi"/>
                <w:sz w:val="20"/>
                <w:szCs w:val="20"/>
              </w:rPr>
              <w:t xml:space="preserve"> démarre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239" w:type="dxa"/>
          </w:tcPr>
          <w:p w14:paraId="6BDA35B5" w14:textId="77777777" w:rsidR="004D38BA" w:rsidRPr="004D38BA" w:rsidRDefault="004D38BA" w:rsidP="004D38BA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50" w:type="dxa"/>
          </w:tcPr>
          <w:p w14:paraId="2D4B54E5" w14:textId="77777777" w:rsidR="004D38BA" w:rsidRPr="004D38BA" w:rsidRDefault="004D38BA" w:rsidP="004D38BA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D38BA" w:rsidRPr="004D38BA" w14:paraId="4CD87C31" w14:textId="77777777" w:rsidTr="00B226E3">
        <w:trPr>
          <w:trHeight w:val="242"/>
        </w:trPr>
        <w:tc>
          <w:tcPr>
            <w:tcW w:w="567" w:type="dxa"/>
          </w:tcPr>
          <w:p w14:paraId="5220B595" w14:textId="50F7EB87" w:rsidR="004D38BA" w:rsidRPr="004D38BA" w:rsidRDefault="004D38BA" w:rsidP="004D38BA">
            <w:pPr>
              <w:pStyle w:val="TableParagraph"/>
              <w:spacing w:before="5" w:line="217" w:lineRule="exact"/>
              <w:ind w:left="69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6521" w:type="dxa"/>
            <w:gridSpan w:val="2"/>
          </w:tcPr>
          <w:p w14:paraId="4BE2EB85" w14:textId="69B5D5F5" w:rsidR="004D38BA" w:rsidRPr="004D38BA" w:rsidRDefault="00EC08F5" w:rsidP="004D38BA">
            <w:pPr>
              <w:pStyle w:val="TableParagraph"/>
              <w:spacing w:before="5" w:line="217" w:lineRule="exact"/>
              <w:ind w:left="69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Lancer l’application  </w:t>
            </w:r>
            <w:r w:rsidR="002513E5">
              <w:t xml:space="preserve"> </w:t>
            </w:r>
            <w:r w:rsidR="002513E5" w:rsidRPr="002513E5">
              <w:rPr>
                <w:rFonts w:asciiTheme="minorHAnsi" w:hAnsiTheme="minorHAnsi" w:cstheme="minorHAnsi"/>
                <w:sz w:val="20"/>
                <w:szCs w:val="20"/>
              </w:rPr>
              <w:t>PingSwitchProjetPorteOuverte_SecteurSN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» qui se situe dans l’arborescence : document -&gt; github -&gt; ppo -&gt; </w:t>
            </w:r>
            <w:r w:rsidRPr="00D65057">
              <w:rPr>
                <w:rFonts w:asciiTheme="minorHAnsi" w:hAnsiTheme="minorHAnsi" w:cstheme="minorHAnsi"/>
                <w:sz w:val="20"/>
                <w:szCs w:val="20"/>
              </w:rPr>
              <w:t>PPO_G1_Enigme_Du_Switch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-&gt; </w:t>
            </w:r>
            <w:r w:rsidRPr="00511959">
              <w:rPr>
                <w:rFonts w:asciiTheme="minorHAnsi" w:hAnsiTheme="minorHAnsi" w:cstheme="minorHAnsi"/>
                <w:sz w:val="20"/>
                <w:szCs w:val="20"/>
              </w:rPr>
              <w:t>Nathan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-&gt; </w:t>
            </w:r>
            <w:r w:rsidRPr="00810E7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569C0">
              <w:t xml:space="preserve"> </w:t>
            </w:r>
            <w:r w:rsidR="006569C0" w:rsidRPr="006569C0">
              <w:rPr>
                <w:rFonts w:asciiTheme="minorHAnsi" w:hAnsiTheme="minorHAnsi" w:cstheme="minorHAnsi"/>
                <w:sz w:val="20"/>
                <w:szCs w:val="20"/>
              </w:rPr>
              <w:t>PingSwitchProjetPorteOuverte_SecteurSN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-&gt; </w:t>
            </w:r>
            <w:r>
              <w:t xml:space="preserve"> </w:t>
            </w:r>
            <w:r w:rsidR="006569C0">
              <w:t xml:space="preserve"> </w:t>
            </w:r>
            <w:r w:rsidR="006569C0" w:rsidRPr="006569C0">
              <w:rPr>
                <w:rFonts w:asciiTheme="minorHAnsi" w:hAnsiTheme="minorHAnsi" w:cstheme="minorHAnsi"/>
                <w:sz w:val="20"/>
                <w:szCs w:val="20"/>
              </w:rPr>
              <w:t>PingSwitchProjetPorteOuverte.pro</w:t>
            </w:r>
            <w:r w:rsidR="006569C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(Veuillez au préalable supprimer le </w:t>
            </w:r>
            <w:r w:rsidRPr="00CF67DD">
              <w:rPr>
                <w:rFonts w:asciiTheme="minorHAnsi" w:hAnsiTheme="minorHAnsi" w:cstheme="minorHAnsi"/>
                <w:sz w:val="20"/>
                <w:szCs w:val="20"/>
              </w:rPr>
              <w:t xml:space="preserve"> PingSwitchProjetPorteOuverte.pro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.user situé dans la même  arborescence)</w:t>
            </w:r>
          </w:p>
        </w:tc>
        <w:tc>
          <w:tcPr>
            <w:tcW w:w="5927" w:type="dxa"/>
          </w:tcPr>
          <w:p w14:paraId="5B7237B7" w14:textId="4ABA5759" w:rsidR="004D38BA" w:rsidRPr="004D38BA" w:rsidRDefault="00DF3E59" w:rsidP="004D38BA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Qt se lance, l’application également.</w:t>
            </w:r>
          </w:p>
        </w:tc>
        <w:tc>
          <w:tcPr>
            <w:tcW w:w="239" w:type="dxa"/>
          </w:tcPr>
          <w:p w14:paraId="47D03E9F" w14:textId="77777777" w:rsidR="004D38BA" w:rsidRPr="004D38BA" w:rsidRDefault="004D38BA" w:rsidP="004D38BA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50" w:type="dxa"/>
          </w:tcPr>
          <w:p w14:paraId="1AFF3D1F" w14:textId="77777777" w:rsidR="004D38BA" w:rsidRPr="004D38BA" w:rsidRDefault="004D38BA" w:rsidP="004D38BA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77C54" w:rsidRPr="004D38BA" w14:paraId="193B2137" w14:textId="77777777" w:rsidTr="00B226E3">
        <w:trPr>
          <w:trHeight w:val="239"/>
        </w:trPr>
        <w:tc>
          <w:tcPr>
            <w:tcW w:w="567" w:type="dxa"/>
          </w:tcPr>
          <w:p w14:paraId="68B42899" w14:textId="07052143" w:rsidR="00077C54" w:rsidRPr="004D38BA" w:rsidRDefault="00077C54" w:rsidP="00077C54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6521" w:type="dxa"/>
            <w:gridSpan w:val="2"/>
          </w:tcPr>
          <w:p w14:paraId="6286673F" w14:textId="4A136F5C" w:rsidR="00077C54" w:rsidRPr="004D38BA" w:rsidRDefault="00077C54" w:rsidP="00077C54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Entrée le code qui permet de poursuivre l’exécution de l’application. </w:t>
            </w:r>
            <w:r w:rsidR="00A45293">
              <w:rPr>
                <w:rFonts w:asciiTheme="minorHAnsi" w:hAnsiTheme="minorHAnsi" w:cstheme="minorHAnsi"/>
                <w:sz w:val="20"/>
                <w:szCs w:val="20"/>
              </w:rPr>
              <w:t>(Code donné par le téléphone « 2022 »)</w:t>
            </w:r>
          </w:p>
        </w:tc>
        <w:tc>
          <w:tcPr>
            <w:tcW w:w="5927" w:type="dxa"/>
          </w:tcPr>
          <w:p w14:paraId="5933CAC8" w14:textId="40CD8B17" w:rsidR="00077C54" w:rsidRPr="004D38BA" w:rsidRDefault="00077C54" w:rsidP="00077C5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</w:t>
            </w:r>
            <w:r w:rsidR="00824F73">
              <w:rPr>
                <w:rFonts w:asciiTheme="minorHAnsi" w:hAnsiTheme="minorHAnsi" w:cstheme="minorHAnsi"/>
                <w:sz w:val="20"/>
                <w:szCs w:val="20"/>
              </w:rPr>
              <w:t>’écran affiche la saisie en cours du code.</w:t>
            </w:r>
          </w:p>
        </w:tc>
        <w:tc>
          <w:tcPr>
            <w:tcW w:w="239" w:type="dxa"/>
          </w:tcPr>
          <w:p w14:paraId="32F72DE7" w14:textId="77777777" w:rsidR="00077C54" w:rsidRPr="004D38BA" w:rsidRDefault="00077C54" w:rsidP="00077C5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50" w:type="dxa"/>
          </w:tcPr>
          <w:p w14:paraId="4FA8C930" w14:textId="77777777" w:rsidR="00077C54" w:rsidRPr="004D38BA" w:rsidRDefault="00077C54" w:rsidP="00077C5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77C54" w:rsidRPr="004D38BA" w14:paraId="5105F216" w14:textId="77777777" w:rsidTr="00B226E3">
        <w:trPr>
          <w:trHeight w:val="239"/>
        </w:trPr>
        <w:tc>
          <w:tcPr>
            <w:tcW w:w="567" w:type="dxa"/>
          </w:tcPr>
          <w:p w14:paraId="0C75E83E" w14:textId="285DC055" w:rsidR="00077C54" w:rsidRPr="004D38BA" w:rsidRDefault="00824F73" w:rsidP="00077C54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6521" w:type="dxa"/>
            <w:gridSpan w:val="2"/>
          </w:tcPr>
          <w:p w14:paraId="225B3AE9" w14:textId="1A16B8F9" w:rsidR="00077C54" w:rsidRPr="004D38BA" w:rsidRDefault="00C22B96" w:rsidP="00077C54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Ouverture d’une image.</w:t>
            </w:r>
          </w:p>
        </w:tc>
        <w:tc>
          <w:tcPr>
            <w:tcW w:w="5927" w:type="dxa"/>
          </w:tcPr>
          <w:p w14:paraId="20EFD2D0" w14:textId="64C92AC8" w:rsidR="00077C54" w:rsidRPr="004D38BA" w:rsidRDefault="00C22B96" w:rsidP="00077C5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Une image de réussite apparait à l’écran</w:t>
            </w:r>
          </w:p>
        </w:tc>
        <w:tc>
          <w:tcPr>
            <w:tcW w:w="239" w:type="dxa"/>
          </w:tcPr>
          <w:p w14:paraId="2B774B0F" w14:textId="77777777" w:rsidR="00077C54" w:rsidRPr="004D38BA" w:rsidRDefault="00077C54" w:rsidP="00077C5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50" w:type="dxa"/>
          </w:tcPr>
          <w:p w14:paraId="1A873B98" w14:textId="77777777" w:rsidR="00077C54" w:rsidRPr="004D38BA" w:rsidRDefault="00077C54" w:rsidP="00077C5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77C54" w:rsidRPr="004D38BA" w14:paraId="0121DC22" w14:textId="77777777" w:rsidTr="00B226E3">
        <w:trPr>
          <w:trHeight w:val="239"/>
        </w:trPr>
        <w:tc>
          <w:tcPr>
            <w:tcW w:w="567" w:type="dxa"/>
          </w:tcPr>
          <w:p w14:paraId="6C2514D9" w14:textId="147B26EE" w:rsidR="00077C54" w:rsidRPr="004D38BA" w:rsidRDefault="00C22B96" w:rsidP="00077C54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7</w:t>
            </w:r>
          </w:p>
        </w:tc>
        <w:tc>
          <w:tcPr>
            <w:tcW w:w="6521" w:type="dxa"/>
            <w:gridSpan w:val="2"/>
          </w:tcPr>
          <w:p w14:paraId="659DC762" w14:textId="664A0E09" w:rsidR="00077C54" w:rsidRPr="004D38BA" w:rsidRDefault="00C22B96" w:rsidP="00077C54">
            <w:pPr>
              <w:pStyle w:val="TableParagraph"/>
              <w:spacing w:before="5" w:line="215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Envoie du message GAGNE :1 au serveur.</w:t>
            </w:r>
          </w:p>
        </w:tc>
        <w:tc>
          <w:tcPr>
            <w:tcW w:w="5927" w:type="dxa"/>
          </w:tcPr>
          <w:p w14:paraId="70F6F2DC" w14:textId="135DA0BE" w:rsidR="00077C54" w:rsidRPr="004D38BA" w:rsidRDefault="00C22B96" w:rsidP="00077C54">
            <w:pPr>
              <w:pStyle w:val="TableParagraph"/>
              <w:spacing w:before="5" w:line="215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L’affichage du chronomètre au serveur de coupe et l’énigme est gagnée.</w:t>
            </w:r>
          </w:p>
        </w:tc>
        <w:tc>
          <w:tcPr>
            <w:tcW w:w="239" w:type="dxa"/>
          </w:tcPr>
          <w:p w14:paraId="4CCFD037" w14:textId="77777777" w:rsidR="00077C54" w:rsidRPr="004D38BA" w:rsidRDefault="00077C54" w:rsidP="00077C5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50" w:type="dxa"/>
          </w:tcPr>
          <w:p w14:paraId="5B73B634" w14:textId="58AB9362" w:rsidR="00077C54" w:rsidRPr="004D38BA" w:rsidRDefault="00077C54" w:rsidP="00077C5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77C54" w:rsidRPr="004D38BA" w14:paraId="1C39180F" w14:textId="77777777" w:rsidTr="00B226E3">
        <w:trPr>
          <w:trHeight w:val="175"/>
        </w:trPr>
        <w:tc>
          <w:tcPr>
            <w:tcW w:w="567" w:type="dxa"/>
          </w:tcPr>
          <w:p w14:paraId="0B06C5C4" w14:textId="49420C04" w:rsidR="00077C54" w:rsidRPr="004D38BA" w:rsidRDefault="00C22B96" w:rsidP="00077C54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6521" w:type="dxa"/>
            <w:gridSpan w:val="2"/>
          </w:tcPr>
          <w:p w14:paraId="1DDDB9A3" w14:textId="1AD57C38" w:rsidR="00077C54" w:rsidRPr="004D38BA" w:rsidRDefault="00C22B96" w:rsidP="00077C54">
            <w:pPr>
              <w:pStyle w:val="TableParagraph"/>
              <w:spacing w:before="10" w:line="215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Fermer puis relancer l’application pour l’utilisateur suivant.</w:t>
            </w:r>
          </w:p>
        </w:tc>
        <w:tc>
          <w:tcPr>
            <w:tcW w:w="5927" w:type="dxa"/>
          </w:tcPr>
          <w:p w14:paraId="5E27617E" w14:textId="0418FF25" w:rsidR="00077C54" w:rsidRPr="004D38BA" w:rsidRDefault="00C22B96" w:rsidP="00077C5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L’application se ferme puis se relance.</w:t>
            </w:r>
          </w:p>
        </w:tc>
        <w:tc>
          <w:tcPr>
            <w:tcW w:w="239" w:type="dxa"/>
          </w:tcPr>
          <w:p w14:paraId="27D3F49B" w14:textId="77777777" w:rsidR="00077C54" w:rsidRPr="004D38BA" w:rsidRDefault="00077C54" w:rsidP="00077C5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50" w:type="dxa"/>
          </w:tcPr>
          <w:p w14:paraId="095BA798" w14:textId="77777777" w:rsidR="00077C54" w:rsidRPr="004D38BA" w:rsidRDefault="00077C54" w:rsidP="00077C5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555CC6DF" w14:textId="77777777" w:rsidR="00925974" w:rsidRPr="004D38BA" w:rsidRDefault="00925974" w:rsidP="00925974">
      <w:pPr>
        <w:tabs>
          <w:tab w:val="left" w:pos="1496"/>
        </w:tabs>
        <w:rPr>
          <w:rFonts w:ascii="Palatino Linotype" w:eastAsiaTheme="majorEastAsia" w:hAnsi="Palatino Linotype" w:cstheme="majorBidi"/>
          <w:b/>
          <w:color w:val="FF0000"/>
          <w:sz w:val="20"/>
          <w:szCs w:val="20"/>
        </w:rPr>
      </w:pPr>
    </w:p>
    <w:p w14:paraId="63464787" w14:textId="77777777" w:rsidR="00925974" w:rsidRPr="004D38BA" w:rsidRDefault="00925974" w:rsidP="00925974">
      <w:pPr>
        <w:rPr>
          <w:sz w:val="20"/>
          <w:szCs w:val="20"/>
        </w:rPr>
      </w:pPr>
    </w:p>
    <w:p w14:paraId="1A33032D" w14:textId="77777777" w:rsidR="00925974" w:rsidRPr="004D38BA" w:rsidRDefault="00925974" w:rsidP="00925974">
      <w:pPr>
        <w:jc w:val="center"/>
        <w:rPr>
          <w:sz w:val="20"/>
          <w:szCs w:val="20"/>
        </w:rPr>
      </w:pPr>
    </w:p>
    <w:p w14:paraId="320D95DD" w14:textId="77777777" w:rsidR="00925974" w:rsidRPr="004D38BA" w:rsidRDefault="00925974" w:rsidP="00925974">
      <w:pPr>
        <w:tabs>
          <w:tab w:val="center" w:pos="4536"/>
        </w:tabs>
        <w:rPr>
          <w:sz w:val="20"/>
          <w:szCs w:val="20"/>
        </w:rPr>
      </w:pPr>
      <w:r w:rsidRPr="004D38BA">
        <w:rPr>
          <w:sz w:val="20"/>
          <w:szCs w:val="20"/>
        </w:rPr>
        <w:tab/>
      </w:r>
    </w:p>
    <w:p w14:paraId="4E3B01D2" w14:textId="77777777" w:rsidR="00925974" w:rsidRPr="004D38BA" w:rsidRDefault="00925974" w:rsidP="00925974">
      <w:pPr>
        <w:rPr>
          <w:sz w:val="20"/>
          <w:szCs w:val="20"/>
        </w:rPr>
      </w:pPr>
    </w:p>
    <w:p w14:paraId="48C1BA84" w14:textId="77777777" w:rsidR="00925974" w:rsidRPr="004D38BA" w:rsidRDefault="00925974" w:rsidP="00925974">
      <w:pPr>
        <w:rPr>
          <w:sz w:val="20"/>
          <w:szCs w:val="20"/>
        </w:rPr>
      </w:pPr>
    </w:p>
    <w:p w14:paraId="4B1D4301" w14:textId="77777777" w:rsidR="00925974" w:rsidRDefault="00925974" w:rsidP="00925974"/>
    <w:tbl>
      <w:tblPr>
        <w:tblpPr w:leftFromText="141" w:rightFromText="141" w:vertAnchor="text" w:horzAnchor="margin" w:tblpXSpec="center" w:tblpY="147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13"/>
        <w:gridCol w:w="2051"/>
        <w:gridCol w:w="3052"/>
        <w:gridCol w:w="917"/>
        <w:gridCol w:w="3478"/>
        <w:gridCol w:w="2976"/>
      </w:tblGrid>
      <w:tr w:rsidR="00A45293" w:rsidRPr="00BB3C78" w14:paraId="3A0B1852" w14:textId="77777777" w:rsidTr="00A45293">
        <w:trPr>
          <w:trHeight w:val="274"/>
        </w:trPr>
        <w:tc>
          <w:tcPr>
            <w:tcW w:w="1913" w:type="dxa"/>
          </w:tcPr>
          <w:p w14:paraId="083AB618" w14:textId="77777777" w:rsidR="00A45293" w:rsidRPr="00BB3C78" w:rsidRDefault="00A45293" w:rsidP="00A45293">
            <w:pPr>
              <w:pStyle w:val="TableParagraph"/>
              <w:spacing w:line="251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Rapport de test</w:t>
            </w:r>
          </w:p>
        </w:tc>
        <w:tc>
          <w:tcPr>
            <w:tcW w:w="2051" w:type="dxa"/>
          </w:tcPr>
          <w:p w14:paraId="4F686F97" w14:textId="77777777" w:rsidR="00A45293" w:rsidRPr="00BB3C78" w:rsidRDefault="00A45293" w:rsidP="00A45293">
            <w:pPr>
              <w:pStyle w:val="TableParagraph"/>
              <w:numPr>
                <w:ilvl w:val="0"/>
                <w:numId w:val="5"/>
              </w:numPr>
              <w:tabs>
                <w:tab w:val="left" w:pos="324"/>
              </w:tabs>
              <w:spacing w:line="251" w:lineRule="exact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Testé</w:t>
            </w:r>
            <w:r w:rsidRPr="00BB3C78"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r w:rsidRPr="00BB3C78">
              <w:rPr>
                <w:rFonts w:asciiTheme="minorHAnsi" w:hAnsiTheme="minorHAnsi" w:cstheme="minorHAnsi"/>
                <w:b/>
              </w:rPr>
              <w:t>par</w:t>
            </w:r>
            <w:r w:rsidRPr="00BB3C78">
              <w:rPr>
                <w:rFonts w:asciiTheme="minorHAnsi" w:hAnsiTheme="minorHAnsi" w:cstheme="minorHAnsi"/>
                <w:b/>
                <w:spacing w:val="-68"/>
              </w:rPr>
              <w:t xml:space="preserve"> :</w:t>
            </w:r>
          </w:p>
        </w:tc>
        <w:tc>
          <w:tcPr>
            <w:tcW w:w="3052" w:type="dxa"/>
          </w:tcPr>
          <w:p w14:paraId="748DC886" w14:textId="77777777" w:rsidR="00A45293" w:rsidRPr="00BB3C78" w:rsidRDefault="00A45293" w:rsidP="00A45293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917" w:type="dxa"/>
          </w:tcPr>
          <w:p w14:paraId="7E52A042" w14:textId="77777777" w:rsidR="00A45293" w:rsidRPr="00BB3C78" w:rsidRDefault="00A45293" w:rsidP="00A45293">
            <w:pPr>
              <w:pStyle w:val="TableParagraph"/>
              <w:spacing w:line="251" w:lineRule="exact"/>
              <w:ind w:left="68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Le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  <w:r w:rsidRPr="00BB3C78"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3478" w:type="dxa"/>
          </w:tcPr>
          <w:p w14:paraId="42DAED40" w14:textId="77777777" w:rsidR="00A45293" w:rsidRPr="00BB3C78" w:rsidRDefault="00A45293" w:rsidP="00A45293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976" w:type="dxa"/>
          </w:tcPr>
          <w:p w14:paraId="63CC9208" w14:textId="77777777" w:rsidR="00A45293" w:rsidRPr="00BB3C78" w:rsidRDefault="00A45293" w:rsidP="00A45293">
            <w:pPr>
              <w:pStyle w:val="TableParagraph"/>
              <w:numPr>
                <w:ilvl w:val="0"/>
                <w:numId w:val="4"/>
              </w:numPr>
              <w:tabs>
                <w:tab w:val="left" w:pos="323"/>
              </w:tabs>
              <w:spacing w:line="251" w:lineRule="exact"/>
              <w:ind w:hanging="256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Non</w:t>
            </w:r>
            <w:r w:rsidRPr="00BB3C78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BB3C78">
              <w:rPr>
                <w:rFonts w:asciiTheme="minorHAnsi" w:hAnsiTheme="minorHAnsi" w:cstheme="minorHAnsi"/>
                <w:b/>
              </w:rPr>
              <w:t>disponible</w:t>
            </w:r>
          </w:p>
        </w:tc>
      </w:tr>
      <w:tr w:rsidR="00A45293" w:rsidRPr="00BB3C78" w14:paraId="27A72B76" w14:textId="77777777" w:rsidTr="00A45293">
        <w:trPr>
          <w:trHeight w:val="1518"/>
        </w:trPr>
        <w:tc>
          <w:tcPr>
            <w:tcW w:w="11411" w:type="dxa"/>
            <w:gridSpan w:val="5"/>
          </w:tcPr>
          <w:p w14:paraId="56B0CC57" w14:textId="77777777" w:rsidR="00A45293" w:rsidRPr="00BB3C78" w:rsidRDefault="00A45293" w:rsidP="00A45293">
            <w:pPr>
              <w:pStyle w:val="TableParagraph"/>
              <w:spacing w:line="247" w:lineRule="exact"/>
              <w:ind w:left="69"/>
              <w:rPr>
                <w:rFonts w:asciiTheme="minorHAnsi" w:hAnsiTheme="minorHAnsi" w:cstheme="minorHAnsi"/>
                <w:i/>
              </w:rPr>
            </w:pPr>
            <w:r w:rsidRPr="00BB3C78">
              <w:rPr>
                <w:rFonts w:asciiTheme="minorHAnsi" w:hAnsiTheme="minorHAnsi" w:cstheme="minorHAnsi"/>
                <w:b/>
              </w:rPr>
              <w:t xml:space="preserve">Critère de succès / échec : </w:t>
            </w:r>
            <w:r w:rsidRPr="00BB3C78">
              <w:rPr>
                <w:rFonts w:asciiTheme="minorHAnsi" w:hAnsiTheme="minorHAnsi" w:cstheme="minorHAnsi"/>
                <w:i/>
              </w:rPr>
              <w:t>Conformément au PVL</w:t>
            </w:r>
          </w:p>
          <w:p w14:paraId="579C1B8B" w14:textId="77777777" w:rsidR="00A45293" w:rsidRPr="00BB3C78" w:rsidRDefault="00A45293" w:rsidP="00A45293">
            <w:pPr>
              <w:pStyle w:val="TableParagraph"/>
              <w:numPr>
                <w:ilvl w:val="0"/>
                <w:numId w:val="3"/>
              </w:numPr>
              <w:tabs>
                <w:tab w:val="left" w:pos="324"/>
              </w:tabs>
              <w:spacing w:before="4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Excellent : tous les cas de test se sont déroulés sans le moindre</w:t>
            </w:r>
            <w:r w:rsidRPr="00BB3C78">
              <w:rPr>
                <w:rFonts w:asciiTheme="minorHAnsi" w:hAnsiTheme="minorHAnsi" w:cstheme="minorHAnsi"/>
                <w:b/>
                <w:spacing w:val="-13"/>
              </w:rPr>
              <w:t xml:space="preserve"> </w:t>
            </w:r>
            <w:r w:rsidRPr="00BB3C78">
              <w:rPr>
                <w:rFonts w:asciiTheme="minorHAnsi" w:hAnsiTheme="minorHAnsi" w:cstheme="minorHAnsi"/>
                <w:b/>
              </w:rPr>
              <w:t>problème</w:t>
            </w:r>
          </w:p>
          <w:p w14:paraId="1AD97997" w14:textId="77777777" w:rsidR="00A45293" w:rsidRPr="00BB3C78" w:rsidRDefault="00A45293" w:rsidP="00A45293">
            <w:pPr>
              <w:pStyle w:val="TableParagraph"/>
              <w:numPr>
                <w:ilvl w:val="0"/>
                <w:numId w:val="3"/>
              </w:numPr>
              <w:tabs>
                <w:tab w:val="left" w:pos="322"/>
              </w:tabs>
              <w:spacing w:before="1" w:line="252" w:lineRule="exact"/>
              <w:ind w:left="321" w:hanging="253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Bon : des erreurs sont apparues, mais ont pues être</w:t>
            </w:r>
            <w:r w:rsidRPr="00BB3C78">
              <w:rPr>
                <w:rFonts w:asciiTheme="minorHAnsi" w:hAnsiTheme="minorHAnsi" w:cstheme="minorHAnsi"/>
                <w:b/>
                <w:spacing w:val="-10"/>
              </w:rPr>
              <w:t xml:space="preserve"> </w:t>
            </w:r>
            <w:r w:rsidRPr="00BB3C78">
              <w:rPr>
                <w:rFonts w:asciiTheme="minorHAnsi" w:hAnsiTheme="minorHAnsi" w:cstheme="minorHAnsi"/>
                <w:b/>
              </w:rPr>
              <w:t>contournées</w:t>
            </w:r>
          </w:p>
          <w:p w14:paraId="241A6462" w14:textId="77777777" w:rsidR="00A45293" w:rsidRPr="00BB3C78" w:rsidRDefault="00A45293" w:rsidP="00A45293">
            <w:pPr>
              <w:pStyle w:val="TableParagraph"/>
              <w:numPr>
                <w:ilvl w:val="0"/>
                <w:numId w:val="3"/>
              </w:numPr>
              <w:tabs>
                <w:tab w:val="left" w:pos="322"/>
              </w:tabs>
              <w:spacing w:line="252" w:lineRule="exact"/>
              <w:ind w:left="321" w:hanging="253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Moyen : au moins une des exigences n’a pas pu être</w:t>
            </w:r>
            <w:r w:rsidRPr="00BB3C78">
              <w:rPr>
                <w:rFonts w:asciiTheme="minorHAnsi" w:hAnsiTheme="minorHAnsi" w:cstheme="minorHAnsi"/>
                <w:b/>
                <w:spacing w:val="-15"/>
              </w:rPr>
              <w:t xml:space="preserve"> </w:t>
            </w:r>
            <w:r w:rsidRPr="00BB3C78">
              <w:rPr>
                <w:rFonts w:asciiTheme="minorHAnsi" w:hAnsiTheme="minorHAnsi" w:cstheme="minorHAnsi"/>
                <w:b/>
              </w:rPr>
              <w:t>réalisé</w:t>
            </w:r>
            <w:r>
              <w:rPr>
                <w:rFonts w:asciiTheme="minorHAnsi" w:hAnsiTheme="minorHAnsi" w:cstheme="minorHAnsi"/>
                <w:b/>
              </w:rPr>
              <w:t>e</w:t>
            </w:r>
          </w:p>
          <w:p w14:paraId="2389C4DE" w14:textId="77777777" w:rsidR="00A45293" w:rsidRPr="00BB3C78" w:rsidRDefault="00A45293" w:rsidP="00A45293">
            <w:pPr>
              <w:pStyle w:val="TableParagraph"/>
              <w:numPr>
                <w:ilvl w:val="0"/>
                <w:numId w:val="3"/>
              </w:numPr>
              <w:tabs>
                <w:tab w:val="left" w:pos="322"/>
              </w:tabs>
              <w:spacing w:before="1"/>
              <w:ind w:left="321" w:hanging="253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Faible : au moins un des exigences n’a pas pu être réalisé</w:t>
            </w:r>
            <w:r>
              <w:rPr>
                <w:rFonts w:asciiTheme="minorHAnsi" w:hAnsiTheme="minorHAnsi" w:cstheme="minorHAnsi"/>
                <w:b/>
              </w:rPr>
              <w:t>e ou a</w:t>
            </w:r>
            <w:r w:rsidRPr="00BB3C78">
              <w:rPr>
                <w:rFonts w:asciiTheme="minorHAnsi" w:hAnsiTheme="minorHAnsi" w:cstheme="minorHAnsi"/>
                <w:b/>
              </w:rPr>
              <w:t xml:space="preserve"> empêcher la poursuite des</w:t>
            </w:r>
            <w:r w:rsidRPr="00BB3C78">
              <w:rPr>
                <w:rFonts w:asciiTheme="minorHAnsi" w:hAnsiTheme="minorHAnsi" w:cstheme="minorHAnsi"/>
                <w:b/>
                <w:spacing w:val="-20"/>
              </w:rPr>
              <w:t xml:space="preserve"> </w:t>
            </w:r>
            <w:r w:rsidRPr="00BB3C78">
              <w:rPr>
                <w:rFonts w:asciiTheme="minorHAnsi" w:hAnsiTheme="minorHAnsi" w:cstheme="minorHAnsi"/>
                <w:b/>
              </w:rPr>
              <w:t>tests</w:t>
            </w:r>
          </w:p>
        </w:tc>
        <w:tc>
          <w:tcPr>
            <w:tcW w:w="2976" w:type="dxa"/>
          </w:tcPr>
          <w:p w14:paraId="77523423" w14:textId="77777777" w:rsidR="00A45293" w:rsidRPr="00BB3C78" w:rsidRDefault="00A45293" w:rsidP="00A45293">
            <w:pPr>
              <w:pStyle w:val="TableParagraph"/>
              <w:spacing w:line="251" w:lineRule="exact"/>
              <w:ind w:left="67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Approbation :</w:t>
            </w:r>
          </w:p>
        </w:tc>
      </w:tr>
      <w:tr w:rsidR="00A45293" w:rsidRPr="00BB3C78" w14:paraId="10A095D3" w14:textId="77777777" w:rsidTr="00A45293">
        <w:trPr>
          <w:trHeight w:val="1250"/>
        </w:trPr>
        <w:tc>
          <w:tcPr>
            <w:tcW w:w="14387" w:type="dxa"/>
            <w:gridSpan w:val="6"/>
          </w:tcPr>
          <w:p w14:paraId="533B1460" w14:textId="77777777" w:rsidR="00A45293" w:rsidRPr="00BB3C78" w:rsidRDefault="00A45293" w:rsidP="00A45293">
            <w:pPr>
              <w:pStyle w:val="TableParagraph"/>
              <w:spacing w:line="251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Commentaires :</w:t>
            </w:r>
          </w:p>
          <w:p w14:paraId="1C897DCB" w14:textId="77777777" w:rsidR="00A45293" w:rsidRPr="00BB3C78" w:rsidRDefault="00A45293" w:rsidP="00A45293">
            <w:pPr>
              <w:pStyle w:val="TableParagraph"/>
              <w:rPr>
                <w:rFonts w:asciiTheme="minorHAnsi" w:hAnsiTheme="minorHAnsi" w:cstheme="minorHAnsi"/>
                <w:b/>
                <w:i/>
                <w:sz w:val="28"/>
              </w:rPr>
            </w:pPr>
          </w:p>
          <w:p w14:paraId="61ABA332" w14:textId="77777777" w:rsidR="00A45293" w:rsidRPr="00BB3C78" w:rsidRDefault="00A45293" w:rsidP="00A45293">
            <w:pPr>
              <w:pStyle w:val="TableParagraph"/>
              <w:spacing w:before="183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FA émis :</w:t>
            </w:r>
          </w:p>
        </w:tc>
      </w:tr>
    </w:tbl>
    <w:p w14:paraId="6ABD2ADC" w14:textId="77777777" w:rsidR="00925974" w:rsidRDefault="00925974" w:rsidP="00925974">
      <w:pPr>
        <w:tabs>
          <w:tab w:val="left" w:pos="1182"/>
        </w:tabs>
      </w:pPr>
      <w:r>
        <w:tab/>
      </w:r>
    </w:p>
    <w:p w14:paraId="762219AD" w14:textId="77777777" w:rsidR="00925974" w:rsidRDefault="00925974" w:rsidP="00925974">
      <w:pPr>
        <w:tabs>
          <w:tab w:val="left" w:pos="1182"/>
        </w:tabs>
        <w:sectPr w:rsidR="00925974" w:rsidSect="00925974">
          <w:pgSz w:w="16838" w:h="11906" w:orient="landscape"/>
          <w:pgMar w:top="720" w:right="720" w:bottom="720" w:left="720" w:header="510" w:footer="567" w:gutter="0"/>
          <w:cols w:space="708"/>
          <w:titlePg/>
          <w:docGrid w:linePitch="360"/>
        </w:sectPr>
      </w:pPr>
    </w:p>
    <w:p w14:paraId="5464B56A" w14:textId="30908B6F" w:rsidR="00EE6CFA" w:rsidRDefault="00EE6CFA" w:rsidP="00EE6CFA">
      <w:pPr>
        <w:tabs>
          <w:tab w:val="left" w:pos="1182"/>
        </w:tabs>
      </w:pPr>
    </w:p>
    <w:p w14:paraId="3690964D" w14:textId="77777777" w:rsidR="00EE6CFA" w:rsidRDefault="00EE6CFA" w:rsidP="00EE6CFA">
      <w:pPr>
        <w:pStyle w:val="Titre1"/>
      </w:pPr>
      <w:r>
        <w:tab/>
        <w:t>Scénario 3 :</w:t>
      </w:r>
    </w:p>
    <w:tbl>
      <w:tblPr>
        <w:tblW w:w="0" w:type="auto"/>
        <w:tblInd w:w="5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13"/>
        <w:gridCol w:w="12472"/>
      </w:tblGrid>
      <w:tr w:rsidR="00EE6CFA" w:rsidRPr="00BB3C78" w14:paraId="0F8C89DD" w14:textId="77777777" w:rsidTr="00B226E3">
        <w:trPr>
          <w:trHeight w:val="254"/>
        </w:trPr>
        <w:tc>
          <w:tcPr>
            <w:tcW w:w="1913" w:type="dxa"/>
          </w:tcPr>
          <w:p w14:paraId="63E2C5F0" w14:textId="77777777" w:rsidR="00EE6CFA" w:rsidRPr="00BB3C78" w:rsidRDefault="00EE6CFA" w:rsidP="00B226E3">
            <w:pPr>
              <w:pStyle w:val="TableParagraph"/>
              <w:spacing w:line="234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Cas de test :</w:t>
            </w:r>
          </w:p>
        </w:tc>
        <w:tc>
          <w:tcPr>
            <w:tcW w:w="12472" w:type="dxa"/>
            <w:tcBorders>
              <w:right w:val="single" w:sz="6" w:space="0" w:color="000000"/>
            </w:tcBorders>
          </w:tcPr>
          <w:p w14:paraId="0DD06A59" w14:textId="77777777" w:rsidR="00EE6CFA" w:rsidRPr="00BB3C78" w:rsidRDefault="00EE6CFA" w:rsidP="00B226E3">
            <w:pPr>
              <w:pStyle w:val="TableParagraph"/>
              <w:spacing w:before="5" w:line="229" w:lineRule="exact"/>
              <w:ind w:left="69"/>
              <w:rPr>
                <w:rFonts w:asciiTheme="minorHAnsi" w:hAnsiTheme="minorHAnsi" w:cstheme="minorHAnsi"/>
                <w:i/>
                <w:sz w:val="20"/>
              </w:rPr>
            </w:pPr>
            <w:r w:rsidRPr="00BB3C78">
              <w:rPr>
                <w:rFonts w:asciiTheme="minorHAnsi" w:hAnsiTheme="minorHAnsi" w:cstheme="minorHAnsi"/>
                <w:i/>
                <w:sz w:val="20"/>
              </w:rPr>
              <w:t>CT-FUNC-0</w:t>
            </w:r>
            <w:r>
              <w:rPr>
                <w:rFonts w:asciiTheme="minorHAnsi" w:hAnsiTheme="minorHAnsi" w:cstheme="minorHAnsi"/>
                <w:i/>
                <w:sz w:val="20"/>
              </w:rPr>
              <w:t>3</w:t>
            </w:r>
          </w:p>
        </w:tc>
      </w:tr>
      <w:tr w:rsidR="00EE6CFA" w:rsidRPr="00BB3C78" w14:paraId="0B028960" w14:textId="77777777" w:rsidTr="00B226E3">
        <w:trPr>
          <w:trHeight w:val="391"/>
        </w:trPr>
        <w:tc>
          <w:tcPr>
            <w:tcW w:w="1913" w:type="dxa"/>
          </w:tcPr>
          <w:p w14:paraId="1D91993C" w14:textId="77777777" w:rsidR="00EE6CFA" w:rsidRPr="00BB3C78" w:rsidRDefault="00EE6CFA" w:rsidP="00B226E3">
            <w:pPr>
              <w:pStyle w:val="TableParagraph"/>
              <w:spacing w:line="232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Titre :</w:t>
            </w:r>
          </w:p>
        </w:tc>
        <w:tc>
          <w:tcPr>
            <w:tcW w:w="12472" w:type="dxa"/>
            <w:tcBorders>
              <w:right w:val="single" w:sz="6" w:space="0" w:color="000000"/>
            </w:tcBorders>
          </w:tcPr>
          <w:p w14:paraId="75B0643E" w14:textId="0A38EFE1" w:rsidR="00EE6CFA" w:rsidRPr="00BB138F" w:rsidRDefault="00651E49" w:rsidP="00B226E3">
            <w:pPr>
              <w:pStyle w:val="TableParagraph"/>
              <w:spacing w:before="5" w:line="227" w:lineRule="exact"/>
              <w:ind w:left="69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Mise en fonction du service de VOIP</w:t>
            </w:r>
          </w:p>
        </w:tc>
      </w:tr>
      <w:tr w:rsidR="00EE6CFA" w:rsidRPr="00BB3C78" w14:paraId="347A5BD1" w14:textId="77777777" w:rsidTr="00B226E3">
        <w:trPr>
          <w:trHeight w:val="506"/>
        </w:trPr>
        <w:tc>
          <w:tcPr>
            <w:tcW w:w="14385" w:type="dxa"/>
            <w:gridSpan w:val="2"/>
            <w:tcBorders>
              <w:right w:val="single" w:sz="6" w:space="0" w:color="000000"/>
            </w:tcBorders>
          </w:tcPr>
          <w:p w14:paraId="7B5CDC3F" w14:textId="76AB58AD" w:rsidR="00EE6CFA" w:rsidRPr="00BB3C78" w:rsidRDefault="00EE6CFA" w:rsidP="00B226E3">
            <w:pPr>
              <w:pStyle w:val="TableParagraph"/>
              <w:spacing w:line="251" w:lineRule="exact"/>
              <w:ind w:left="69"/>
              <w:rPr>
                <w:rFonts w:asciiTheme="minorHAnsi" w:hAnsiTheme="minorHAnsi" w:cstheme="minorHAnsi"/>
                <w:i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</w:rPr>
              <w:t xml:space="preserve">Objectif : </w:t>
            </w:r>
            <w:r w:rsidR="00651E49">
              <w:rPr>
                <w:rFonts w:asciiTheme="minorHAnsi" w:hAnsiTheme="minorHAnsi" w:cstheme="minorHAnsi"/>
                <w:b/>
              </w:rPr>
              <w:t>Lancer l’</w:t>
            </w:r>
            <w:r w:rsidR="00177AD2">
              <w:rPr>
                <w:rFonts w:asciiTheme="minorHAnsi" w:hAnsiTheme="minorHAnsi" w:cstheme="minorHAnsi"/>
                <w:b/>
              </w:rPr>
              <w:t>exécution</w:t>
            </w:r>
            <w:r w:rsidR="00651E49">
              <w:rPr>
                <w:rFonts w:asciiTheme="minorHAnsi" w:hAnsiTheme="minorHAnsi" w:cstheme="minorHAnsi"/>
                <w:b/>
              </w:rPr>
              <w:t xml:space="preserve"> du service de téléphonie</w:t>
            </w:r>
            <w:r w:rsidR="00177AD2">
              <w:rPr>
                <w:rFonts w:asciiTheme="minorHAnsi" w:hAnsiTheme="minorHAnsi" w:cstheme="minorHAnsi"/>
                <w:b/>
              </w:rPr>
              <w:t xml:space="preserve"> par IP.</w:t>
            </w:r>
          </w:p>
        </w:tc>
      </w:tr>
      <w:tr w:rsidR="00EE6CFA" w:rsidRPr="00BB3C78" w14:paraId="75235688" w14:textId="77777777" w:rsidTr="00B226E3">
        <w:trPr>
          <w:trHeight w:val="253"/>
        </w:trPr>
        <w:tc>
          <w:tcPr>
            <w:tcW w:w="14385" w:type="dxa"/>
            <w:gridSpan w:val="2"/>
            <w:tcBorders>
              <w:bottom w:val="single" w:sz="6" w:space="0" w:color="000000"/>
              <w:right w:val="single" w:sz="6" w:space="0" w:color="000000"/>
            </w:tcBorders>
          </w:tcPr>
          <w:p w14:paraId="55212F60" w14:textId="1700330D" w:rsidR="00EE6CFA" w:rsidRPr="00BB3C78" w:rsidRDefault="00A45293" w:rsidP="00B226E3">
            <w:pPr>
              <w:pStyle w:val="TableParagraph"/>
              <w:spacing w:line="234" w:lineRule="exact"/>
              <w:ind w:left="69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Etat avant</w:t>
            </w:r>
            <w:r w:rsidRPr="00BB3C78">
              <w:rPr>
                <w:rFonts w:asciiTheme="minorHAnsi" w:hAnsiTheme="minorHAnsi" w:cstheme="minorHAnsi"/>
                <w:b/>
              </w:rPr>
              <w:t xml:space="preserve"> test :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  <w:r w:rsidR="005E1069">
              <w:rPr>
                <w:rFonts w:asciiTheme="minorHAnsi" w:hAnsiTheme="minorHAnsi" w:cstheme="minorHAnsi"/>
                <w:b/>
              </w:rPr>
              <w:t>Le pc est allumé et connecté en local.</w:t>
            </w:r>
          </w:p>
        </w:tc>
      </w:tr>
      <w:tr w:rsidR="00EE6CFA" w:rsidRPr="00BB3C78" w14:paraId="2A1D2480" w14:textId="77777777" w:rsidTr="00B226E3">
        <w:trPr>
          <w:trHeight w:val="251"/>
        </w:trPr>
        <w:tc>
          <w:tcPr>
            <w:tcW w:w="1913" w:type="dxa"/>
            <w:tcBorders>
              <w:top w:val="single" w:sz="6" w:space="0" w:color="000000"/>
            </w:tcBorders>
          </w:tcPr>
          <w:p w14:paraId="67BB8562" w14:textId="77777777" w:rsidR="00EE6CFA" w:rsidRPr="00BB3C78" w:rsidRDefault="00EE6CFA" w:rsidP="00B226E3">
            <w:pPr>
              <w:pStyle w:val="TableParagraph"/>
              <w:spacing w:line="232" w:lineRule="exact"/>
              <w:ind w:left="69"/>
              <w:rPr>
                <w:rFonts w:asciiTheme="minorHAnsi" w:hAnsiTheme="minorHAnsi" w:cstheme="minorHAnsi"/>
              </w:rPr>
            </w:pPr>
            <w:r w:rsidRPr="00BB3C78">
              <w:rPr>
                <w:rFonts w:asciiTheme="minorHAnsi" w:hAnsiTheme="minorHAnsi" w:cstheme="minorHAnsi"/>
              </w:rPr>
              <w:t>FUNC</w:t>
            </w:r>
          </w:p>
        </w:tc>
        <w:tc>
          <w:tcPr>
            <w:tcW w:w="12472" w:type="dxa"/>
            <w:tcBorders>
              <w:top w:val="single" w:sz="6" w:space="0" w:color="000000"/>
              <w:right w:val="single" w:sz="6" w:space="0" w:color="000000"/>
            </w:tcBorders>
          </w:tcPr>
          <w:p w14:paraId="1FF8E2AF" w14:textId="77777777" w:rsidR="00EE6CFA" w:rsidRPr="00BB3C78" w:rsidRDefault="00EE6CFA" w:rsidP="00B226E3">
            <w:pPr>
              <w:pStyle w:val="TableParagraph"/>
              <w:spacing w:line="232" w:lineRule="exact"/>
              <w:ind w:left="69"/>
              <w:rPr>
                <w:rFonts w:asciiTheme="minorHAnsi" w:hAnsiTheme="minorHAnsi" w:cstheme="minorHAnsi"/>
              </w:rPr>
            </w:pPr>
            <w:r w:rsidRPr="00BB3C78">
              <w:rPr>
                <w:rFonts w:asciiTheme="minorHAnsi" w:hAnsiTheme="minorHAnsi" w:cstheme="minorHAnsi"/>
              </w:rPr>
              <w:t>Test Fonctionnel</w:t>
            </w:r>
          </w:p>
        </w:tc>
      </w:tr>
    </w:tbl>
    <w:tbl>
      <w:tblPr>
        <w:tblpPr w:leftFromText="141" w:rightFromText="141" w:vertAnchor="text" w:horzAnchor="margin" w:tblpXSpec="center" w:tblpY="12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1560"/>
        <w:gridCol w:w="4961"/>
        <w:gridCol w:w="5927"/>
        <w:gridCol w:w="239"/>
        <w:gridCol w:w="850"/>
      </w:tblGrid>
      <w:tr w:rsidR="00EE6CFA" w:rsidRPr="00BB3C78" w14:paraId="229F3E1D" w14:textId="77777777" w:rsidTr="00B226E3">
        <w:trPr>
          <w:gridAfter w:val="4"/>
          <w:wAfter w:w="11977" w:type="dxa"/>
          <w:trHeight w:val="254"/>
        </w:trPr>
        <w:tc>
          <w:tcPr>
            <w:tcW w:w="2127" w:type="dxa"/>
            <w:gridSpan w:val="2"/>
          </w:tcPr>
          <w:p w14:paraId="3B0DFC92" w14:textId="77777777" w:rsidR="00EE6CFA" w:rsidRPr="00BB3C78" w:rsidRDefault="00EE6CFA" w:rsidP="00B226E3">
            <w:pPr>
              <w:pStyle w:val="TableParagraph"/>
              <w:spacing w:line="234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Procédure de test :</w:t>
            </w:r>
          </w:p>
        </w:tc>
      </w:tr>
      <w:tr w:rsidR="00EE6CFA" w:rsidRPr="00BB3C78" w14:paraId="1A121B20" w14:textId="77777777" w:rsidTr="00B226E3">
        <w:trPr>
          <w:trHeight w:val="239"/>
        </w:trPr>
        <w:tc>
          <w:tcPr>
            <w:tcW w:w="567" w:type="dxa"/>
          </w:tcPr>
          <w:p w14:paraId="521EA68A" w14:textId="77777777" w:rsidR="00EE6CFA" w:rsidRPr="00BB3C78" w:rsidRDefault="00EE6CFA" w:rsidP="00B226E3">
            <w:pPr>
              <w:pStyle w:val="TableParagraph"/>
              <w:spacing w:before="10" w:line="210" w:lineRule="exact"/>
              <w:ind w:left="126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Id.</w:t>
            </w:r>
          </w:p>
        </w:tc>
        <w:tc>
          <w:tcPr>
            <w:tcW w:w="6521" w:type="dxa"/>
            <w:gridSpan w:val="2"/>
          </w:tcPr>
          <w:p w14:paraId="7CE7EB53" w14:textId="77777777" w:rsidR="00EE6CFA" w:rsidRPr="00BB3C78" w:rsidRDefault="00EE6CFA" w:rsidP="00B226E3">
            <w:pPr>
              <w:pStyle w:val="TableParagraph"/>
              <w:spacing w:before="10" w:line="210" w:lineRule="exact"/>
              <w:ind w:left="1876" w:right="187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BB63BA">
              <w:rPr>
                <w:rFonts w:asciiTheme="minorHAnsi" w:hAnsiTheme="minorHAnsi" w:cstheme="minorHAnsi"/>
                <w:b/>
                <w:sz w:val="20"/>
              </w:rPr>
              <w:t>Démar</w:t>
            </w:r>
            <w:r>
              <w:rPr>
                <w:rFonts w:asciiTheme="minorHAnsi" w:hAnsiTheme="minorHAnsi" w:cstheme="minorHAnsi"/>
                <w:b/>
                <w:sz w:val="20"/>
              </w:rPr>
              <w:t>c</w:t>
            </w:r>
            <w:r w:rsidRPr="00BB63BA">
              <w:rPr>
                <w:rFonts w:asciiTheme="minorHAnsi" w:hAnsiTheme="minorHAnsi" w:cstheme="minorHAnsi"/>
                <w:b/>
                <w:sz w:val="20"/>
              </w:rPr>
              <w:t>he</w:t>
            </w:r>
          </w:p>
        </w:tc>
        <w:tc>
          <w:tcPr>
            <w:tcW w:w="6166" w:type="dxa"/>
            <w:gridSpan w:val="2"/>
          </w:tcPr>
          <w:p w14:paraId="683BBE45" w14:textId="77777777" w:rsidR="00EE6CFA" w:rsidRPr="00BB3C78" w:rsidRDefault="00EE6CFA" w:rsidP="00B226E3">
            <w:pPr>
              <w:pStyle w:val="TableParagraph"/>
              <w:spacing w:before="10" w:line="210" w:lineRule="exact"/>
              <w:ind w:right="2156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Comportement</w:t>
            </w:r>
            <w:r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BB3C78">
              <w:rPr>
                <w:rFonts w:asciiTheme="minorHAnsi" w:hAnsiTheme="minorHAnsi" w:cstheme="minorHAnsi"/>
                <w:b/>
                <w:sz w:val="20"/>
              </w:rPr>
              <w:t>attendu</w:t>
            </w:r>
          </w:p>
        </w:tc>
        <w:tc>
          <w:tcPr>
            <w:tcW w:w="850" w:type="dxa"/>
          </w:tcPr>
          <w:p w14:paraId="56FF454A" w14:textId="77777777" w:rsidR="00EE6CFA" w:rsidRPr="00BB3C78" w:rsidRDefault="00EE6CFA" w:rsidP="00B226E3">
            <w:pPr>
              <w:pStyle w:val="TableParagraph"/>
              <w:spacing w:before="10" w:line="210" w:lineRule="exact"/>
              <w:ind w:left="190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OK ?</w:t>
            </w:r>
          </w:p>
        </w:tc>
      </w:tr>
      <w:tr w:rsidR="00EE6CFA" w:rsidRPr="00BB3C78" w14:paraId="2692F7AD" w14:textId="77777777" w:rsidTr="00B226E3">
        <w:trPr>
          <w:trHeight w:val="239"/>
        </w:trPr>
        <w:tc>
          <w:tcPr>
            <w:tcW w:w="567" w:type="dxa"/>
          </w:tcPr>
          <w:p w14:paraId="43A75C0A" w14:textId="2675D89D" w:rsidR="00EE6CFA" w:rsidRPr="00177AD2" w:rsidRDefault="00177AD2" w:rsidP="00B226E3">
            <w:pPr>
              <w:pStyle w:val="TableParagraph"/>
              <w:rPr>
                <w:rFonts w:asciiTheme="minorHAnsi" w:hAnsiTheme="minorHAnsi" w:cstheme="minorHAnsi"/>
                <w:sz w:val="20"/>
                <w:szCs w:val="28"/>
              </w:rPr>
            </w:pPr>
            <w:r w:rsidRPr="00177AD2">
              <w:rPr>
                <w:rFonts w:asciiTheme="minorHAnsi" w:hAnsiTheme="minorHAnsi" w:cstheme="minorHAnsi"/>
                <w:sz w:val="20"/>
                <w:szCs w:val="28"/>
              </w:rPr>
              <w:t>1</w:t>
            </w:r>
          </w:p>
        </w:tc>
        <w:tc>
          <w:tcPr>
            <w:tcW w:w="6521" w:type="dxa"/>
            <w:gridSpan w:val="2"/>
          </w:tcPr>
          <w:p w14:paraId="0682B511" w14:textId="4F921D95" w:rsidR="00EE6CFA" w:rsidRPr="00177AD2" w:rsidRDefault="00431904" w:rsidP="00B226E3">
            <w:pPr>
              <w:pStyle w:val="TableParagraph"/>
              <w:rPr>
                <w:rFonts w:asciiTheme="minorHAnsi" w:hAnsiTheme="minorHAnsi" w:cstheme="minorHAnsi"/>
                <w:sz w:val="20"/>
                <w:szCs w:val="28"/>
              </w:rPr>
            </w:pPr>
            <w:r>
              <w:rPr>
                <w:rFonts w:asciiTheme="minorHAnsi" w:hAnsiTheme="minorHAnsi" w:cstheme="minorHAnsi"/>
                <w:sz w:val="20"/>
                <w:szCs w:val="28"/>
              </w:rPr>
              <w:t>Raccordement du téléphone au réseau du secteur SN</w:t>
            </w:r>
            <w:r w:rsidR="00D55B29">
              <w:rPr>
                <w:rFonts w:asciiTheme="minorHAnsi" w:hAnsiTheme="minorHAnsi" w:cstheme="minorHAnsi"/>
                <w:sz w:val="20"/>
                <w:szCs w:val="28"/>
              </w:rPr>
              <w:t xml:space="preserve"> (via le switch)</w:t>
            </w:r>
            <w:r w:rsidR="00963B98">
              <w:rPr>
                <w:rFonts w:asciiTheme="minorHAnsi" w:hAnsiTheme="minorHAnsi" w:cstheme="minorHAnsi"/>
                <w:sz w:val="20"/>
                <w:szCs w:val="28"/>
              </w:rPr>
              <w:t xml:space="preserve"> et au secteur électrique</w:t>
            </w:r>
            <w:r w:rsidR="00D55B29">
              <w:rPr>
                <w:rFonts w:asciiTheme="minorHAnsi" w:hAnsiTheme="minorHAnsi" w:cstheme="minorHAnsi"/>
                <w:sz w:val="20"/>
                <w:szCs w:val="28"/>
              </w:rPr>
              <w:t>.</w:t>
            </w:r>
          </w:p>
        </w:tc>
        <w:tc>
          <w:tcPr>
            <w:tcW w:w="5927" w:type="dxa"/>
          </w:tcPr>
          <w:p w14:paraId="5F6900F3" w14:textId="20896EB9" w:rsidR="00EE6CFA" w:rsidRPr="00177AD2" w:rsidRDefault="00963B98" w:rsidP="00B226E3">
            <w:pPr>
              <w:pStyle w:val="TableParagraph"/>
              <w:rPr>
                <w:rFonts w:asciiTheme="minorHAnsi" w:hAnsiTheme="minorHAnsi" w:cstheme="minorHAnsi"/>
                <w:sz w:val="20"/>
                <w:szCs w:val="28"/>
              </w:rPr>
            </w:pPr>
            <w:r>
              <w:rPr>
                <w:rFonts w:asciiTheme="minorHAnsi" w:hAnsiTheme="minorHAnsi" w:cstheme="minorHAnsi"/>
                <w:sz w:val="20"/>
                <w:szCs w:val="28"/>
              </w:rPr>
              <w:t>Le téléphone s’allume.</w:t>
            </w:r>
          </w:p>
        </w:tc>
        <w:tc>
          <w:tcPr>
            <w:tcW w:w="239" w:type="dxa"/>
          </w:tcPr>
          <w:p w14:paraId="5A5657D2" w14:textId="77777777" w:rsidR="00EE6CFA" w:rsidRPr="00177AD2" w:rsidRDefault="00EE6CFA" w:rsidP="00B226E3">
            <w:pPr>
              <w:pStyle w:val="TableParagraph"/>
              <w:rPr>
                <w:rFonts w:asciiTheme="minorHAnsi" w:hAnsiTheme="minorHAnsi" w:cstheme="minorHAnsi"/>
                <w:sz w:val="20"/>
                <w:szCs w:val="28"/>
              </w:rPr>
            </w:pPr>
          </w:p>
        </w:tc>
        <w:tc>
          <w:tcPr>
            <w:tcW w:w="850" w:type="dxa"/>
          </w:tcPr>
          <w:p w14:paraId="3D74028F" w14:textId="77777777" w:rsidR="00EE6CFA" w:rsidRPr="00177AD2" w:rsidRDefault="00EE6CFA" w:rsidP="00B226E3">
            <w:pPr>
              <w:pStyle w:val="TableParagraph"/>
              <w:rPr>
                <w:rFonts w:asciiTheme="minorHAnsi" w:hAnsiTheme="minorHAnsi" w:cstheme="minorHAnsi"/>
                <w:sz w:val="20"/>
                <w:szCs w:val="28"/>
              </w:rPr>
            </w:pPr>
          </w:p>
        </w:tc>
      </w:tr>
      <w:tr w:rsidR="00EE6CFA" w:rsidRPr="00BB3C78" w14:paraId="663BA086" w14:textId="77777777" w:rsidTr="00B226E3">
        <w:trPr>
          <w:trHeight w:val="239"/>
        </w:trPr>
        <w:tc>
          <w:tcPr>
            <w:tcW w:w="567" w:type="dxa"/>
          </w:tcPr>
          <w:p w14:paraId="6F346583" w14:textId="0D0CE479" w:rsidR="00EE6CFA" w:rsidRPr="00177AD2" w:rsidRDefault="00963B98" w:rsidP="00B226E3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  <w:szCs w:val="28"/>
              </w:rPr>
            </w:pPr>
            <w:r>
              <w:rPr>
                <w:rFonts w:asciiTheme="minorHAnsi" w:hAnsiTheme="minorHAnsi" w:cstheme="minorHAnsi"/>
                <w:sz w:val="20"/>
                <w:szCs w:val="28"/>
              </w:rPr>
              <w:t xml:space="preserve">2 </w:t>
            </w:r>
          </w:p>
        </w:tc>
        <w:tc>
          <w:tcPr>
            <w:tcW w:w="6521" w:type="dxa"/>
            <w:gridSpan w:val="2"/>
          </w:tcPr>
          <w:p w14:paraId="48273F3C" w14:textId="57B4E899" w:rsidR="00EE6CFA" w:rsidRPr="00177AD2" w:rsidRDefault="00D55B29" w:rsidP="00B226E3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  <w:szCs w:val="28"/>
              </w:rPr>
            </w:pPr>
            <w:r>
              <w:rPr>
                <w:rFonts w:asciiTheme="minorHAnsi" w:hAnsiTheme="minorHAnsi" w:cstheme="minorHAnsi"/>
                <w:sz w:val="20"/>
                <w:szCs w:val="28"/>
              </w:rPr>
              <w:t>Démarrer Virtual Box</w:t>
            </w:r>
            <w:r w:rsidR="008E0F80">
              <w:rPr>
                <w:rFonts w:asciiTheme="minorHAnsi" w:hAnsiTheme="minorHAnsi" w:cstheme="minorHAnsi"/>
                <w:sz w:val="20"/>
                <w:szCs w:val="28"/>
              </w:rPr>
              <w:t xml:space="preserve"> puis démarrer la machine virtuel nommée </w:t>
            </w:r>
            <w:r w:rsidR="00150CE5">
              <w:rPr>
                <w:rFonts w:asciiTheme="minorHAnsi" w:hAnsiTheme="minorHAnsi" w:cstheme="minorHAnsi"/>
                <w:sz w:val="20"/>
                <w:szCs w:val="28"/>
              </w:rPr>
              <w:t>DEBIAN-GUIGAND-ASTERISK</w:t>
            </w:r>
            <w:r w:rsidR="00963B98">
              <w:rPr>
                <w:rFonts w:asciiTheme="minorHAnsi" w:hAnsiTheme="minorHAnsi" w:cstheme="minorHAnsi"/>
                <w:sz w:val="20"/>
                <w:szCs w:val="28"/>
              </w:rPr>
              <w:t xml:space="preserve"> et au secteur électrique.</w:t>
            </w:r>
          </w:p>
        </w:tc>
        <w:tc>
          <w:tcPr>
            <w:tcW w:w="5927" w:type="dxa"/>
          </w:tcPr>
          <w:p w14:paraId="24B1C953" w14:textId="7B6680E3" w:rsidR="00EE6CFA" w:rsidRPr="00177AD2" w:rsidRDefault="00963B98" w:rsidP="00B226E3">
            <w:pPr>
              <w:pStyle w:val="TableParagraph"/>
              <w:spacing w:before="5" w:line="215" w:lineRule="exact"/>
              <w:rPr>
                <w:rFonts w:asciiTheme="minorHAnsi" w:hAnsiTheme="minorHAnsi" w:cstheme="minorHAnsi"/>
                <w:sz w:val="20"/>
                <w:szCs w:val="28"/>
              </w:rPr>
            </w:pPr>
            <w:r>
              <w:rPr>
                <w:rFonts w:asciiTheme="minorHAnsi" w:hAnsiTheme="minorHAnsi" w:cstheme="minorHAnsi"/>
                <w:sz w:val="20"/>
                <w:szCs w:val="28"/>
              </w:rPr>
              <w:t>Le SRV-DEBIAN démarre en mode graphique.</w:t>
            </w:r>
          </w:p>
        </w:tc>
        <w:tc>
          <w:tcPr>
            <w:tcW w:w="239" w:type="dxa"/>
          </w:tcPr>
          <w:p w14:paraId="5385378A" w14:textId="77777777" w:rsidR="00EE6CFA" w:rsidRPr="00177AD2" w:rsidRDefault="00EE6CFA" w:rsidP="00B226E3">
            <w:pPr>
              <w:pStyle w:val="TableParagraph"/>
              <w:rPr>
                <w:rFonts w:asciiTheme="minorHAnsi" w:hAnsiTheme="minorHAnsi" w:cstheme="minorHAnsi"/>
                <w:sz w:val="20"/>
                <w:szCs w:val="28"/>
              </w:rPr>
            </w:pPr>
          </w:p>
        </w:tc>
        <w:tc>
          <w:tcPr>
            <w:tcW w:w="850" w:type="dxa"/>
          </w:tcPr>
          <w:p w14:paraId="38B0806D" w14:textId="77777777" w:rsidR="00EE6CFA" w:rsidRPr="00177AD2" w:rsidRDefault="00EE6CFA" w:rsidP="00B226E3">
            <w:pPr>
              <w:pStyle w:val="TableParagraph"/>
              <w:rPr>
                <w:rFonts w:asciiTheme="minorHAnsi" w:hAnsiTheme="minorHAnsi" w:cstheme="minorHAnsi"/>
                <w:sz w:val="20"/>
                <w:szCs w:val="28"/>
              </w:rPr>
            </w:pPr>
          </w:p>
        </w:tc>
      </w:tr>
      <w:tr w:rsidR="00EE6CFA" w:rsidRPr="00BB3C78" w14:paraId="5E40CB72" w14:textId="77777777" w:rsidTr="00B226E3">
        <w:trPr>
          <w:trHeight w:val="242"/>
        </w:trPr>
        <w:tc>
          <w:tcPr>
            <w:tcW w:w="567" w:type="dxa"/>
          </w:tcPr>
          <w:p w14:paraId="188A2719" w14:textId="266B8DA9" w:rsidR="00EE6CFA" w:rsidRPr="00177AD2" w:rsidRDefault="00963B98" w:rsidP="00B226E3">
            <w:pPr>
              <w:pStyle w:val="TableParagraph"/>
              <w:spacing w:before="5" w:line="217" w:lineRule="exact"/>
              <w:ind w:left="69"/>
              <w:rPr>
                <w:rFonts w:asciiTheme="minorHAnsi" w:hAnsiTheme="minorHAnsi" w:cstheme="minorHAnsi"/>
                <w:sz w:val="20"/>
                <w:szCs w:val="28"/>
              </w:rPr>
            </w:pPr>
            <w:r>
              <w:rPr>
                <w:rFonts w:asciiTheme="minorHAnsi" w:hAnsiTheme="minorHAnsi" w:cstheme="minorHAnsi"/>
                <w:sz w:val="20"/>
                <w:szCs w:val="28"/>
              </w:rPr>
              <w:t>3</w:t>
            </w:r>
          </w:p>
        </w:tc>
        <w:tc>
          <w:tcPr>
            <w:tcW w:w="6521" w:type="dxa"/>
            <w:gridSpan w:val="2"/>
          </w:tcPr>
          <w:p w14:paraId="070AAB93" w14:textId="7D471F80" w:rsidR="00EE6CFA" w:rsidRPr="00177AD2" w:rsidRDefault="00963B98" w:rsidP="00B226E3">
            <w:pPr>
              <w:pStyle w:val="TableParagraph"/>
              <w:spacing w:before="5" w:line="217" w:lineRule="exact"/>
              <w:ind w:left="69"/>
              <w:rPr>
                <w:rFonts w:asciiTheme="minorHAnsi" w:hAnsiTheme="minorHAnsi" w:cstheme="minorHAnsi"/>
                <w:sz w:val="20"/>
                <w:szCs w:val="28"/>
              </w:rPr>
            </w:pPr>
            <w:r>
              <w:rPr>
                <w:rFonts w:asciiTheme="minorHAnsi" w:hAnsiTheme="minorHAnsi" w:cstheme="minorHAnsi"/>
                <w:sz w:val="20"/>
                <w:szCs w:val="28"/>
              </w:rPr>
              <w:t xml:space="preserve">S’authentifier avec le mot de passe </w:t>
            </w:r>
            <w:r w:rsidR="002277AC">
              <w:rPr>
                <w:rFonts w:asciiTheme="minorHAnsi" w:hAnsiTheme="minorHAnsi" w:cstheme="minorHAnsi"/>
                <w:sz w:val="20"/>
                <w:szCs w:val="28"/>
              </w:rPr>
              <w:t>snrisc</w:t>
            </w:r>
            <w:r w:rsidR="0049424D">
              <w:rPr>
                <w:rFonts w:asciiTheme="minorHAnsi" w:hAnsiTheme="minorHAnsi" w:cstheme="minorHAnsi"/>
                <w:sz w:val="20"/>
                <w:szCs w:val="28"/>
              </w:rPr>
              <w:t xml:space="preserve"> rattaché à</w:t>
            </w:r>
            <w:r w:rsidR="002277AC">
              <w:rPr>
                <w:rFonts w:asciiTheme="minorHAnsi" w:hAnsiTheme="minorHAnsi" w:cstheme="minorHAnsi"/>
                <w:sz w:val="20"/>
                <w:szCs w:val="28"/>
              </w:rPr>
              <w:t xml:space="preserve"> root</w:t>
            </w:r>
            <w:r w:rsidR="00150CE5">
              <w:rPr>
                <w:rFonts w:asciiTheme="minorHAnsi" w:hAnsiTheme="minorHAnsi" w:cstheme="minorHAnsi"/>
                <w:sz w:val="20"/>
                <w:szCs w:val="28"/>
              </w:rPr>
              <w:t xml:space="preserve"> puis taper la commande </w:t>
            </w:r>
            <w:r w:rsidR="008E5EBB">
              <w:rPr>
                <w:rFonts w:asciiTheme="minorHAnsi" w:hAnsiTheme="minorHAnsi" w:cstheme="minorHAnsi"/>
                <w:sz w:val="20"/>
                <w:szCs w:val="28"/>
              </w:rPr>
              <w:t>« asterisk -r vvvvvv ».</w:t>
            </w:r>
          </w:p>
        </w:tc>
        <w:tc>
          <w:tcPr>
            <w:tcW w:w="5927" w:type="dxa"/>
          </w:tcPr>
          <w:p w14:paraId="3F64D070" w14:textId="5319AE4B" w:rsidR="00EE6CFA" w:rsidRPr="00177AD2" w:rsidRDefault="0049424D" w:rsidP="00B226E3">
            <w:pPr>
              <w:pStyle w:val="TableParagraph"/>
              <w:rPr>
                <w:rFonts w:asciiTheme="minorHAnsi" w:hAnsiTheme="minorHAnsi" w:cstheme="minorHAnsi"/>
                <w:sz w:val="20"/>
                <w:szCs w:val="28"/>
              </w:rPr>
            </w:pPr>
            <w:r>
              <w:rPr>
                <w:rFonts w:asciiTheme="minorHAnsi" w:hAnsiTheme="minorHAnsi" w:cstheme="minorHAnsi"/>
                <w:sz w:val="20"/>
                <w:szCs w:val="28"/>
              </w:rPr>
              <w:t>La session s’exécute et le bureau DEBIAN s’affiche.</w:t>
            </w:r>
          </w:p>
        </w:tc>
        <w:tc>
          <w:tcPr>
            <w:tcW w:w="239" w:type="dxa"/>
          </w:tcPr>
          <w:p w14:paraId="199D2EB5" w14:textId="77777777" w:rsidR="00EE6CFA" w:rsidRPr="00177AD2" w:rsidRDefault="00EE6CFA" w:rsidP="00B226E3">
            <w:pPr>
              <w:pStyle w:val="TableParagraph"/>
              <w:rPr>
                <w:rFonts w:asciiTheme="minorHAnsi" w:hAnsiTheme="minorHAnsi" w:cstheme="minorHAnsi"/>
                <w:sz w:val="20"/>
                <w:szCs w:val="28"/>
              </w:rPr>
            </w:pPr>
          </w:p>
        </w:tc>
        <w:tc>
          <w:tcPr>
            <w:tcW w:w="850" w:type="dxa"/>
          </w:tcPr>
          <w:p w14:paraId="3E159D50" w14:textId="77777777" w:rsidR="00EE6CFA" w:rsidRPr="00177AD2" w:rsidRDefault="00EE6CFA" w:rsidP="00B226E3">
            <w:pPr>
              <w:pStyle w:val="TableParagraph"/>
              <w:rPr>
                <w:rFonts w:asciiTheme="minorHAnsi" w:hAnsiTheme="minorHAnsi" w:cstheme="minorHAnsi"/>
                <w:sz w:val="20"/>
                <w:szCs w:val="28"/>
              </w:rPr>
            </w:pPr>
          </w:p>
        </w:tc>
      </w:tr>
      <w:tr w:rsidR="00EE6CFA" w:rsidRPr="00BB3C78" w14:paraId="3BF6ABA3" w14:textId="77777777" w:rsidTr="00B226E3">
        <w:trPr>
          <w:trHeight w:val="242"/>
        </w:trPr>
        <w:tc>
          <w:tcPr>
            <w:tcW w:w="567" w:type="dxa"/>
          </w:tcPr>
          <w:p w14:paraId="76C9B5E5" w14:textId="1B4062F7" w:rsidR="00EE6CFA" w:rsidRPr="00177AD2" w:rsidRDefault="0049424D" w:rsidP="00B226E3">
            <w:pPr>
              <w:pStyle w:val="TableParagraph"/>
              <w:spacing w:before="5" w:line="217" w:lineRule="exact"/>
              <w:ind w:left="69"/>
              <w:rPr>
                <w:rFonts w:asciiTheme="minorHAnsi" w:hAnsiTheme="minorHAnsi" w:cstheme="minorHAnsi"/>
                <w:w w:val="99"/>
                <w:sz w:val="20"/>
                <w:szCs w:val="28"/>
              </w:rPr>
            </w:pPr>
            <w:r>
              <w:rPr>
                <w:rFonts w:asciiTheme="minorHAnsi" w:hAnsiTheme="minorHAnsi" w:cstheme="minorHAnsi"/>
                <w:w w:val="99"/>
                <w:sz w:val="20"/>
                <w:szCs w:val="28"/>
              </w:rPr>
              <w:t>4</w:t>
            </w:r>
          </w:p>
        </w:tc>
        <w:tc>
          <w:tcPr>
            <w:tcW w:w="6521" w:type="dxa"/>
            <w:gridSpan w:val="2"/>
          </w:tcPr>
          <w:p w14:paraId="3353F818" w14:textId="338B33C0" w:rsidR="00EE6CFA" w:rsidRPr="00177AD2" w:rsidRDefault="00074AAE" w:rsidP="00B226E3">
            <w:pPr>
              <w:pStyle w:val="TableParagraph"/>
              <w:spacing w:before="5" w:line="217" w:lineRule="exact"/>
              <w:ind w:left="69"/>
              <w:rPr>
                <w:rFonts w:asciiTheme="minorHAnsi" w:hAnsiTheme="minorHAnsi" w:cstheme="minorHAnsi"/>
                <w:sz w:val="20"/>
                <w:szCs w:val="28"/>
              </w:rPr>
            </w:pPr>
            <w:r>
              <w:rPr>
                <w:rFonts w:asciiTheme="minorHAnsi" w:hAnsiTheme="minorHAnsi" w:cstheme="minorHAnsi"/>
                <w:sz w:val="20"/>
                <w:szCs w:val="28"/>
              </w:rPr>
              <w:t xml:space="preserve">Entrer le code </w:t>
            </w:r>
            <w:r w:rsidR="004B0760">
              <w:rPr>
                <w:rFonts w:asciiTheme="minorHAnsi" w:hAnsiTheme="minorHAnsi" w:cstheme="minorHAnsi"/>
                <w:sz w:val="20"/>
                <w:szCs w:val="28"/>
              </w:rPr>
              <w:t>2020 dans le téléphone.</w:t>
            </w:r>
          </w:p>
        </w:tc>
        <w:tc>
          <w:tcPr>
            <w:tcW w:w="5927" w:type="dxa"/>
          </w:tcPr>
          <w:p w14:paraId="37618BC2" w14:textId="48A1042C" w:rsidR="00EE6CFA" w:rsidRPr="00177AD2" w:rsidRDefault="004B0760" w:rsidP="00B226E3">
            <w:pPr>
              <w:pStyle w:val="TableParagraph"/>
              <w:rPr>
                <w:rFonts w:asciiTheme="minorHAnsi" w:hAnsiTheme="minorHAnsi" w:cstheme="minorHAnsi"/>
                <w:sz w:val="20"/>
                <w:szCs w:val="28"/>
              </w:rPr>
            </w:pPr>
            <w:r>
              <w:rPr>
                <w:rFonts w:asciiTheme="minorHAnsi" w:hAnsiTheme="minorHAnsi" w:cstheme="minorHAnsi"/>
                <w:sz w:val="20"/>
                <w:szCs w:val="28"/>
              </w:rPr>
              <w:t>Le numéro d’appel 2020 est affiché à l’écran du téléphone.</w:t>
            </w:r>
          </w:p>
        </w:tc>
        <w:tc>
          <w:tcPr>
            <w:tcW w:w="239" w:type="dxa"/>
          </w:tcPr>
          <w:p w14:paraId="343B5F8E" w14:textId="77777777" w:rsidR="00EE6CFA" w:rsidRPr="00177AD2" w:rsidRDefault="00EE6CFA" w:rsidP="00B226E3">
            <w:pPr>
              <w:pStyle w:val="TableParagraph"/>
              <w:rPr>
                <w:rFonts w:asciiTheme="minorHAnsi" w:hAnsiTheme="minorHAnsi" w:cstheme="minorHAnsi"/>
                <w:sz w:val="20"/>
                <w:szCs w:val="28"/>
              </w:rPr>
            </w:pPr>
          </w:p>
        </w:tc>
        <w:tc>
          <w:tcPr>
            <w:tcW w:w="850" w:type="dxa"/>
          </w:tcPr>
          <w:p w14:paraId="64CD8866" w14:textId="77777777" w:rsidR="00EE6CFA" w:rsidRPr="00177AD2" w:rsidRDefault="00EE6CFA" w:rsidP="00B226E3">
            <w:pPr>
              <w:pStyle w:val="TableParagraph"/>
              <w:rPr>
                <w:rFonts w:asciiTheme="minorHAnsi" w:hAnsiTheme="minorHAnsi" w:cstheme="minorHAnsi"/>
                <w:sz w:val="20"/>
                <w:szCs w:val="28"/>
              </w:rPr>
            </w:pPr>
          </w:p>
        </w:tc>
      </w:tr>
      <w:tr w:rsidR="00EE6CFA" w:rsidRPr="00BB3C78" w14:paraId="7F3DD53F" w14:textId="77777777" w:rsidTr="00B226E3">
        <w:trPr>
          <w:trHeight w:val="239"/>
        </w:trPr>
        <w:tc>
          <w:tcPr>
            <w:tcW w:w="567" w:type="dxa"/>
          </w:tcPr>
          <w:p w14:paraId="01236C5A" w14:textId="6429DD48" w:rsidR="00EE6CFA" w:rsidRPr="00177AD2" w:rsidRDefault="004B0760" w:rsidP="00B226E3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  <w:szCs w:val="28"/>
              </w:rPr>
            </w:pPr>
            <w:r>
              <w:rPr>
                <w:rFonts w:asciiTheme="minorHAnsi" w:hAnsiTheme="minorHAnsi" w:cstheme="minorHAnsi"/>
                <w:sz w:val="20"/>
                <w:szCs w:val="28"/>
              </w:rPr>
              <w:t>5</w:t>
            </w:r>
          </w:p>
        </w:tc>
        <w:tc>
          <w:tcPr>
            <w:tcW w:w="6521" w:type="dxa"/>
            <w:gridSpan w:val="2"/>
          </w:tcPr>
          <w:p w14:paraId="47006DE5" w14:textId="4C9210DF" w:rsidR="00EE6CFA" w:rsidRPr="00177AD2" w:rsidRDefault="004B0760" w:rsidP="00B226E3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  <w:szCs w:val="28"/>
              </w:rPr>
            </w:pPr>
            <w:r>
              <w:rPr>
                <w:rFonts w:asciiTheme="minorHAnsi" w:hAnsiTheme="minorHAnsi" w:cstheme="minorHAnsi"/>
                <w:sz w:val="20"/>
                <w:szCs w:val="28"/>
              </w:rPr>
              <w:t>Décrocher le téléphone.</w:t>
            </w:r>
          </w:p>
        </w:tc>
        <w:tc>
          <w:tcPr>
            <w:tcW w:w="5927" w:type="dxa"/>
          </w:tcPr>
          <w:p w14:paraId="7684C2AE" w14:textId="4B1407DC" w:rsidR="00EE6CFA" w:rsidRPr="00177AD2" w:rsidRDefault="004B0760" w:rsidP="00B226E3">
            <w:pPr>
              <w:pStyle w:val="TableParagraph"/>
              <w:rPr>
                <w:rFonts w:asciiTheme="minorHAnsi" w:hAnsiTheme="minorHAnsi" w:cstheme="minorHAnsi"/>
                <w:sz w:val="20"/>
                <w:szCs w:val="28"/>
              </w:rPr>
            </w:pPr>
            <w:r>
              <w:rPr>
                <w:rFonts w:asciiTheme="minorHAnsi" w:hAnsiTheme="minorHAnsi" w:cstheme="minorHAnsi"/>
                <w:sz w:val="20"/>
                <w:szCs w:val="28"/>
              </w:rPr>
              <w:t>La composition du numéro 2020 s’effectue.</w:t>
            </w:r>
          </w:p>
        </w:tc>
        <w:tc>
          <w:tcPr>
            <w:tcW w:w="239" w:type="dxa"/>
          </w:tcPr>
          <w:p w14:paraId="5E2D865E" w14:textId="77777777" w:rsidR="00EE6CFA" w:rsidRPr="00177AD2" w:rsidRDefault="00EE6CFA" w:rsidP="00B226E3">
            <w:pPr>
              <w:pStyle w:val="TableParagraph"/>
              <w:rPr>
                <w:rFonts w:asciiTheme="minorHAnsi" w:hAnsiTheme="minorHAnsi" w:cstheme="minorHAnsi"/>
                <w:sz w:val="20"/>
                <w:szCs w:val="28"/>
              </w:rPr>
            </w:pPr>
          </w:p>
        </w:tc>
        <w:tc>
          <w:tcPr>
            <w:tcW w:w="850" w:type="dxa"/>
          </w:tcPr>
          <w:p w14:paraId="1388B96A" w14:textId="3C353C76" w:rsidR="00EE6CFA" w:rsidRPr="00177AD2" w:rsidRDefault="00EE6CFA" w:rsidP="00B226E3">
            <w:pPr>
              <w:pStyle w:val="TableParagraph"/>
              <w:rPr>
                <w:rFonts w:asciiTheme="minorHAnsi" w:hAnsiTheme="minorHAnsi" w:cstheme="minorHAnsi"/>
                <w:sz w:val="20"/>
                <w:szCs w:val="28"/>
              </w:rPr>
            </w:pPr>
          </w:p>
        </w:tc>
      </w:tr>
      <w:tr w:rsidR="00EE6CFA" w:rsidRPr="00BB3C78" w14:paraId="35E143D2" w14:textId="77777777" w:rsidTr="00B226E3">
        <w:trPr>
          <w:trHeight w:val="239"/>
        </w:trPr>
        <w:tc>
          <w:tcPr>
            <w:tcW w:w="567" w:type="dxa"/>
          </w:tcPr>
          <w:p w14:paraId="022AC581" w14:textId="615D5202" w:rsidR="00EE6CFA" w:rsidRPr="00177AD2" w:rsidRDefault="004B0760" w:rsidP="00B226E3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  <w:szCs w:val="28"/>
              </w:rPr>
            </w:pPr>
            <w:r>
              <w:rPr>
                <w:rFonts w:asciiTheme="minorHAnsi" w:hAnsiTheme="minorHAnsi" w:cstheme="minorHAnsi"/>
                <w:sz w:val="20"/>
                <w:szCs w:val="28"/>
              </w:rPr>
              <w:t>6</w:t>
            </w:r>
          </w:p>
        </w:tc>
        <w:tc>
          <w:tcPr>
            <w:tcW w:w="6521" w:type="dxa"/>
            <w:gridSpan w:val="2"/>
          </w:tcPr>
          <w:p w14:paraId="3DE7A3D4" w14:textId="11B160C2" w:rsidR="00EE6CFA" w:rsidRPr="00177AD2" w:rsidRDefault="004B0760" w:rsidP="00B226E3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  <w:szCs w:val="28"/>
              </w:rPr>
            </w:pPr>
            <w:r>
              <w:rPr>
                <w:rFonts w:asciiTheme="minorHAnsi" w:hAnsiTheme="minorHAnsi" w:cstheme="minorHAnsi"/>
                <w:sz w:val="20"/>
                <w:szCs w:val="28"/>
              </w:rPr>
              <w:t>Ecouter le message de réussite</w:t>
            </w:r>
          </w:p>
        </w:tc>
        <w:tc>
          <w:tcPr>
            <w:tcW w:w="5927" w:type="dxa"/>
          </w:tcPr>
          <w:p w14:paraId="7A84DE2C" w14:textId="131BCDBE" w:rsidR="00EE6CFA" w:rsidRPr="00177AD2" w:rsidRDefault="004B0760" w:rsidP="00B226E3">
            <w:pPr>
              <w:pStyle w:val="TableParagraph"/>
              <w:rPr>
                <w:rFonts w:asciiTheme="minorHAnsi" w:hAnsiTheme="minorHAnsi" w:cstheme="minorHAnsi"/>
                <w:sz w:val="20"/>
                <w:szCs w:val="28"/>
              </w:rPr>
            </w:pPr>
            <w:r>
              <w:rPr>
                <w:rFonts w:asciiTheme="minorHAnsi" w:hAnsiTheme="minorHAnsi" w:cstheme="minorHAnsi"/>
                <w:sz w:val="20"/>
                <w:szCs w:val="28"/>
              </w:rPr>
              <w:t>Un message de réussite se fait entendre.</w:t>
            </w:r>
          </w:p>
        </w:tc>
        <w:tc>
          <w:tcPr>
            <w:tcW w:w="239" w:type="dxa"/>
          </w:tcPr>
          <w:p w14:paraId="564C2CE1" w14:textId="77777777" w:rsidR="00EE6CFA" w:rsidRPr="00177AD2" w:rsidRDefault="00EE6CFA" w:rsidP="00B226E3">
            <w:pPr>
              <w:pStyle w:val="TableParagraph"/>
              <w:rPr>
                <w:rFonts w:asciiTheme="minorHAnsi" w:hAnsiTheme="minorHAnsi" w:cstheme="minorHAnsi"/>
                <w:sz w:val="20"/>
                <w:szCs w:val="28"/>
              </w:rPr>
            </w:pPr>
          </w:p>
        </w:tc>
        <w:tc>
          <w:tcPr>
            <w:tcW w:w="850" w:type="dxa"/>
          </w:tcPr>
          <w:p w14:paraId="436286FC" w14:textId="77777777" w:rsidR="00EE6CFA" w:rsidRPr="00177AD2" w:rsidRDefault="00EE6CFA" w:rsidP="00B226E3">
            <w:pPr>
              <w:pStyle w:val="TableParagraph"/>
              <w:rPr>
                <w:rFonts w:asciiTheme="minorHAnsi" w:hAnsiTheme="minorHAnsi" w:cstheme="minorHAnsi"/>
                <w:sz w:val="20"/>
                <w:szCs w:val="28"/>
              </w:rPr>
            </w:pPr>
          </w:p>
        </w:tc>
      </w:tr>
      <w:tr w:rsidR="00EE6CFA" w:rsidRPr="00BB3C78" w14:paraId="7B53054F" w14:textId="77777777" w:rsidTr="00B226E3">
        <w:trPr>
          <w:trHeight w:val="239"/>
        </w:trPr>
        <w:tc>
          <w:tcPr>
            <w:tcW w:w="567" w:type="dxa"/>
          </w:tcPr>
          <w:p w14:paraId="1DF393B3" w14:textId="124AF456" w:rsidR="00EE6CFA" w:rsidRPr="00177AD2" w:rsidRDefault="004B0760" w:rsidP="00B226E3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  <w:szCs w:val="28"/>
              </w:rPr>
            </w:pPr>
            <w:r>
              <w:rPr>
                <w:rFonts w:asciiTheme="minorHAnsi" w:hAnsiTheme="minorHAnsi" w:cstheme="minorHAnsi"/>
                <w:sz w:val="20"/>
                <w:szCs w:val="28"/>
              </w:rPr>
              <w:t xml:space="preserve">7 </w:t>
            </w:r>
          </w:p>
        </w:tc>
        <w:tc>
          <w:tcPr>
            <w:tcW w:w="6521" w:type="dxa"/>
            <w:gridSpan w:val="2"/>
          </w:tcPr>
          <w:p w14:paraId="24760DA6" w14:textId="04B27477" w:rsidR="00EE6CFA" w:rsidRPr="00177AD2" w:rsidRDefault="004B0760" w:rsidP="00B226E3">
            <w:pPr>
              <w:pStyle w:val="TableParagraph"/>
              <w:spacing w:before="5" w:line="215" w:lineRule="exact"/>
              <w:rPr>
                <w:rFonts w:asciiTheme="minorHAnsi" w:hAnsiTheme="minorHAnsi" w:cstheme="minorHAnsi"/>
                <w:sz w:val="20"/>
                <w:szCs w:val="28"/>
              </w:rPr>
            </w:pPr>
            <w:r>
              <w:rPr>
                <w:rFonts w:asciiTheme="minorHAnsi" w:hAnsiTheme="minorHAnsi" w:cstheme="minorHAnsi"/>
                <w:sz w:val="20"/>
                <w:szCs w:val="28"/>
              </w:rPr>
              <w:t xml:space="preserve"> Raccrocher le téléphone.</w:t>
            </w:r>
          </w:p>
        </w:tc>
        <w:tc>
          <w:tcPr>
            <w:tcW w:w="5927" w:type="dxa"/>
          </w:tcPr>
          <w:p w14:paraId="5FF6680D" w14:textId="7833E72F" w:rsidR="00EE6CFA" w:rsidRPr="00177AD2" w:rsidRDefault="004B0760" w:rsidP="00B226E3">
            <w:pPr>
              <w:pStyle w:val="TableParagraph"/>
              <w:spacing w:before="5" w:line="215" w:lineRule="exact"/>
              <w:rPr>
                <w:rFonts w:asciiTheme="minorHAnsi" w:hAnsiTheme="minorHAnsi" w:cstheme="minorHAnsi"/>
                <w:sz w:val="20"/>
                <w:szCs w:val="28"/>
              </w:rPr>
            </w:pPr>
            <w:r>
              <w:rPr>
                <w:rFonts w:asciiTheme="minorHAnsi" w:hAnsiTheme="minorHAnsi" w:cstheme="minorHAnsi"/>
                <w:sz w:val="20"/>
                <w:szCs w:val="28"/>
              </w:rPr>
              <w:t>La communication se coupe.</w:t>
            </w:r>
          </w:p>
        </w:tc>
        <w:tc>
          <w:tcPr>
            <w:tcW w:w="239" w:type="dxa"/>
          </w:tcPr>
          <w:p w14:paraId="0B02B742" w14:textId="77777777" w:rsidR="00EE6CFA" w:rsidRPr="00177AD2" w:rsidRDefault="00EE6CFA" w:rsidP="00B226E3">
            <w:pPr>
              <w:pStyle w:val="TableParagraph"/>
              <w:rPr>
                <w:rFonts w:asciiTheme="minorHAnsi" w:hAnsiTheme="minorHAnsi" w:cstheme="minorHAnsi"/>
                <w:sz w:val="20"/>
                <w:szCs w:val="28"/>
              </w:rPr>
            </w:pPr>
          </w:p>
        </w:tc>
        <w:tc>
          <w:tcPr>
            <w:tcW w:w="850" w:type="dxa"/>
          </w:tcPr>
          <w:p w14:paraId="023D0E1C" w14:textId="77777777" w:rsidR="00EE6CFA" w:rsidRPr="00177AD2" w:rsidRDefault="00EE6CFA" w:rsidP="00B226E3">
            <w:pPr>
              <w:pStyle w:val="TableParagraph"/>
              <w:rPr>
                <w:rFonts w:asciiTheme="minorHAnsi" w:hAnsiTheme="minorHAnsi" w:cstheme="minorHAnsi"/>
                <w:sz w:val="20"/>
                <w:szCs w:val="28"/>
              </w:rPr>
            </w:pPr>
          </w:p>
        </w:tc>
      </w:tr>
      <w:tr w:rsidR="00EE6CFA" w:rsidRPr="00BB3C78" w14:paraId="20FC7589" w14:textId="77777777" w:rsidTr="00B226E3">
        <w:trPr>
          <w:trHeight w:val="175"/>
        </w:trPr>
        <w:tc>
          <w:tcPr>
            <w:tcW w:w="567" w:type="dxa"/>
          </w:tcPr>
          <w:p w14:paraId="3AFFB04C" w14:textId="77777777" w:rsidR="00EE6CFA" w:rsidRPr="00177AD2" w:rsidRDefault="00EE6CFA" w:rsidP="00B226E3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  <w:szCs w:val="28"/>
              </w:rPr>
            </w:pPr>
          </w:p>
        </w:tc>
        <w:tc>
          <w:tcPr>
            <w:tcW w:w="6521" w:type="dxa"/>
            <w:gridSpan w:val="2"/>
          </w:tcPr>
          <w:p w14:paraId="7E1B231B" w14:textId="77777777" w:rsidR="00EE6CFA" w:rsidRPr="00177AD2" w:rsidRDefault="00EE6CFA" w:rsidP="00B226E3">
            <w:pPr>
              <w:pStyle w:val="TableParagraph"/>
              <w:spacing w:before="10" w:line="215" w:lineRule="exact"/>
              <w:rPr>
                <w:rFonts w:asciiTheme="minorHAnsi" w:hAnsiTheme="minorHAnsi" w:cstheme="minorHAnsi"/>
                <w:sz w:val="20"/>
                <w:szCs w:val="28"/>
              </w:rPr>
            </w:pPr>
          </w:p>
        </w:tc>
        <w:tc>
          <w:tcPr>
            <w:tcW w:w="5927" w:type="dxa"/>
          </w:tcPr>
          <w:p w14:paraId="721EB84B" w14:textId="77777777" w:rsidR="00EE6CFA" w:rsidRPr="00177AD2" w:rsidRDefault="00EE6CFA" w:rsidP="00B226E3">
            <w:pPr>
              <w:pStyle w:val="TableParagraph"/>
              <w:rPr>
                <w:rFonts w:asciiTheme="minorHAnsi" w:hAnsiTheme="minorHAnsi" w:cstheme="minorHAnsi"/>
                <w:sz w:val="20"/>
                <w:szCs w:val="28"/>
              </w:rPr>
            </w:pPr>
          </w:p>
        </w:tc>
        <w:tc>
          <w:tcPr>
            <w:tcW w:w="239" w:type="dxa"/>
          </w:tcPr>
          <w:p w14:paraId="1F910E42" w14:textId="77777777" w:rsidR="00EE6CFA" w:rsidRPr="00177AD2" w:rsidRDefault="00EE6CFA" w:rsidP="00B226E3">
            <w:pPr>
              <w:pStyle w:val="TableParagraph"/>
              <w:rPr>
                <w:rFonts w:asciiTheme="minorHAnsi" w:hAnsiTheme="minorHAnsi" w:cstheme="minorHAnsi"/>
                <w:sz w:val="20"/>
                <w:szCs w:val="28"/>
              </w:rPr>
            </w:pPr>
          </w:p>
        </w:tc>
        <w:tc>
          <w:tcPr>
            <w:tcW w:w="850" w:type="dxa"/>
          </w:tcPr>
          <w:p w14:paraId="1ADCBAF1" w14:textId="77777777" w:rsidR="00EE6CFA" w:rsidRPr="00177AD2" w:rsidRDefault="00EE6CFA" w:rsidP="00B226E3">
            <w:pPr>
              <w:pStyle w:val="TableParagraph"/>
              <w:rPr>
                <w:rFonts w:asciiTheme="minorHAnsi" w:hAnsiTheme="minorHAnsi" w:cstheme="minorHAnsi"/>
                <w:sz w:val="20"/>
                <w:szCs w:val="28"/>
              </w:rPr>
            </w:pPr>
          </w:p>
        </w:tc>
      </w:tr>
    </w:tbl>
    <w:p w14:paraId="1035D546" w14:textId="77777777" w:rsidR="00EE6CFA" w:rsidRDefault="00EE6CFA" w:rsidP="00EE6CFA">
      <w:pPr>
        <w:tabs>
          <w:tab w:val="left" w:pos="1496"/>
        </w:tabs>
        <w:rPr>
          <w:rFonts w:ascii="Palatino Linotype" w:eastAsiaTheme="majorEastAsia" w:hAnsi="Palatino Linotype" w:cstheme="majorBidi"/>
          <w:b/>
          <w:color w:val="FF0000"/>
          <w:sz w:val="32"/>
          <w:szCs w:val="32"/>
        </w:rPr>
      </w:pPr>
    </w:p>
    <w:p w14:paraId="7C43A35C" w14:textId="77777777" w:rsidR="00EE6CFA" w:rsidRDefault="00EE6CFA" w:rsidP="00EE6CFA"/>
    <w:p w14:paraId="49DF04D2" w14:textId="77777777" w:rsidR="00EE6CFA" w:rsidRDefault="00EE6CFA" w:rsidP="00EE6CFA">
      <w:pPr>
        <w:jc w:val="center"/>
      </w:pPr>
    </w:p>
    <w:p w14:paraId="0BC8C4A2" w14:textId="77777777" w:rsidR="00EE6CFA" w:rsidRDefault="00EE6CFA" w:rsidP="00EE6CFA">
      <w:pPr>
        <w:tabs>
          <w:tab w:val="center" w:pos="4536"/>
        </w:tabs>
      </w:pPr>
      <w:r>
        <w:tab/>
      </w:r>
    </w:p>
    <w:p w14:paraId="302C343F" w14:textId="77777777" w:rsidR="00EE6CFA" w:rsidRPr="00925974" w:rsidRDefault="00EE6CFA" w:rsidP="00EE6CFA"/>
    <w:p w14:paraId="2ADD33F9" w14:textId="77777777" w:rsidR="00EE6CFA" w:rsidRPr="00925974" w:rsidRDefault="00EE6CFA" w:rsidP="00EE6CFA"/>
    <w:p w14:paraId="031F9E32" w14:textId="77777777" w:rsidR="00EE6CFA" w:rsidRDefault="00EE6CFA" w:rsidP="00EE6CFA"/>
    <w:tbl>
      <w:tblPr>
        <w:tblpPr w:leftFromText="141" w:rightFromText="141" w:vertAnchor="text" w:horzAnchor="margin" w:tblpXSpec="center" w:tblpY="-3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13"/>
        <w:gridCol w:w="2051"/>
        <w:gridCol w:w="3052"/>
        <w:gridCol w:w="917"/>
        <w:gridCol w:w="3478"/>
        <w:gridCol w:w="2976"/>
      </w:tblGrid>
      <w:tr w:rsidR="00EE6CFA" w:rsidRPr="00BB3C78" w14:paraId="6A260AE6" w14:textId="77777777" w:rsidTr="00B226E3">
        <w:trPr>
          <w:trHeight w:val="274"/>
        </w:trPr>
        <w:tc>
          <w:tcPr>
            <w:tcW w:w="1913" w:type="dxa"/>
          </w:tcPr>
          <w:p w14:paraId="6F048342" w14:textId="77777777" w:rsidR="00EE6CFA" w:rsidRPr="00BB3C78" w:rsidRDefault="00EE6CFA" w:rsidP="00B226E3">
            <w:pPr>
              <w:pStyle w:val="TableParagraph"/>
              <w:spacing w:line="251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Rapport de test</w:t>
            </w:r>
          </w:p>
        </w:tc>
        <w:tc>
          <w:tcPr>
            <w:tcW w:w="2051" w:type="dxa"/>
          </w:tcPr>
          <w:p w14:paraId="1B2C636E" w14:textId="77777777" w:rsidR="00EE6CFA" w:rsidRPr="00BB3C78" w:rsidRDefault="00EE6CFA" w:rsidP="00B226E3">
            <w:pPr>
              <w:pStyle w:val="TableParagraph"/>
              <w:numPr>
                <w:ilvl w:val="0"/>
                <w:numId w:val="5"/>
              </w:numPr>
              <w:tabs>
                <w:tab w:val="left" w:pos="324"/>
              </w:tabs>
              <w:spacing w:line="251" w:lineRule="exact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Testé</w:t>
            </w:r>
            <w:r w:rsidRPr="00BB3C78"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r w:rsidRPr="00BB3C78">
              <w:rPr>
                <w:rFonts w:asciiTheme="minorHAnsi" w:hAnsiTheme="minorHAnsi" w:cstheme="minorHAnsi"/>
                <w:b/>
              </w:rPr>
              <w:t>par</w:t>
            </w:r>
            <w:r w:rsidRPr="00BB3C78">
              <w:rPr>
                <w:rFonts w:asciiTheme="minorHAnsi" w:hAnsiTheme="minorHAnsi" w:cstheme="minorHAnsi"/>
                <w:b/>
                <w:spacing w:val="-68"/>
              </w:rPr>
              <w:t xml:space="preserve"> :</w:t>
            </w:r>
          </w:p>
        </w:tc>
        <w:tc>
          <w:tcPr>
            <w:tcW w:w="3052" w:type="dxa"/>
          </w:tcPr>
          <w:p w14:paraId="10EF4576" w14:textId="77777777" w:rsidR="00EE6CFA" w:rsidRPr="00BB3C78" w:rsidRDefault="00EE6CFA" w:rsidP="00B226E3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917" w:type="dxa"/>
          </w:tcPr>
          <w:p w14:paraId="464872D2" w14:textId="77777777" w:rsidR="00EE6CFA" w:rsidRPr="00BB3C78" w:rsidRDefault="00EE6CFA" w:rsidP="00B226E3">
            <w:pPr>
              <w:pStyle w:val="TableParagraph"/>
              <w:spacing w:line="251" w:lineRule="exact"/>
              <w:ind w:left="68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Le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  <w:r w:rsidRPr="00BB3C78"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3478" w:type="dxa"/>
          </w:tcPr>
          <w:p w14:paraId="6469A98B" w14:textId="77777777" w:rsidR="00EE6CFA" w:rsidRPr="00BB3C78" w:rsidRDefault="00EE6CFA" w:rsidP="00B226E3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976" w:type="dxa"/>
          </w:tcPr>
          <w:p w14:paraId="449A2FBC" w14:textId="77777777" w:rsidR="00EE6CFA" w:rsidRPr="00BB3C78" w:rsidRDefault="00EE6CFA" w:rsidP="00B226E3">
            <w:pPr>
              <w:pStyle w:val="TableParagraph"/>
              <w:numPr>
                <w:ilvl w:val="0"/>
                <w:numId w:val="4"/>
              </w:numPr>
              <w:tabs>
                <w:tab w:val="left" w:pos="323"/>
              </w:tabs>
              <w:spacing w:line="251" w:lineRule="exact"/>
              <w:ind w:hanging="256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Non</w:t>
            </w:r>
            <w:r w:rsidRPr="00BB3C78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BB3C78">
              <w:rPr>
                <w:rFonts w:asciiTheme="minorHAnsi" w:hAnsiTheme="minorHAnsi" w:cstheme="minorHAnsi"/>
                <w:b/>
              </w:rPr>
              <w:t>disponible</w:t>
            </w:r>
          </w:p>
        </w:tc>
      </w:tr>
      <w:tr w:rsidR="00EE6CFA" w:rsidRPr="00BB3C78" w14:paraId="47AFB2E3" w14:textId="77777777" w:rsidTr="00B226E3">
        <w:trPr>
          <w:trHeight w:val="1518"/>
        </w:trPr>
        <w:tc>
          <w:tcPr>
            <w:tcW w:w="11411" w:type="dxa"/>
            <w:gridSpan w:val="5"/>
          </w:tcPr>
          <w:p w14:paraId="507CFDF5" w14:textId="77777777" w:rsidR="00EE6CFA" w:rsidRPr="00BB3C78" w:rsidRDefault="00EE6CFA" w:rsidP="00B226E3">
            <w:pPr>
              <w:pStyle w:val="TableParagraph"/>
              <w:spacing w:line="247" w:lineRule="exact"/>
              <w:ind w:left="69"/>
              <w:rPr>
                <w:rFonts w:asciiTheme="minorHAnsi" w:hAnsiTheme="minorHAnsi" w:cstheme="minorHAnsi"/>
                <w:i/>
              </w:rPr>
            </w:pPr>
            <w:r w:rsidRPr="00BB3C78">
              <w:rPr>
                <w:rFonts w:asciiTheme="minorHAnsi" w:hAnsiTheme="minorHAnsi" w:cstheme="minorHAnsi"/>
                <w:b/>
              </w:rPr>
              <w:t xml:space="preserve">Critère de succès / échec : </w:t>
            </w:r>
            <w:r w:rsidRPr="00BB3C78">
              <w:rPr>
                <w:rFonts w:asciiTheme="minorHAnsi" w:hAnsiTheme="minorHAnsi" w:cstheme="minorHAnsi"/>
                <w:i/>
              </w:rPr>
              <w:t>Conformément au PVL</w:t>
            </w:r>
          </w:p>
          <w:p w14:paraId="66278920" w14:textId="77777777" w:rsidR="00EE6CFA" w:rsidRPr="00BB3C78" w:rsidRDefault="00EE6CFA" w:rsidP="00B226E3">
            <w:pPr>
              <w:pStyle w:val="TableParagraph"/>
              <w:numPr>
                <w:ilvl w:val="0"/>
                <w:numId w:val="3"/>
              </w:numPr>
              <w:tabs>
                <w:tab w:val="left" w:pos="324"/>
              </w:tabs>
              <w:spacing w:before="4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Excellent : tous les cas de test se sont déroulés sans le moindre</w:t>
            </w:r>
            <w:r w:rsidRPr="00BB3C78">
              <w:rPr>
                <w:rFonts w:asciiTheme="minorHAnsi" w:hAnsiTheme="minorHAnsi" w:cstheme="minorHAnsi"/>
                <w:b/>
                <w:spacing w:val="-13"/>
              </w:rPr>
              <w:t xml:space="preserve"> </w:t>
            </w:r>
            <w:r w:rsidRPr="00BB3C78">
              <w:rPr>
                <w:rFonts w:asciiTheme="minorHAnsi" w:hAnsiTheme="minorHAnsi" w:cstheme="minorHAnsi"/>
                <w:b/>
              </w:rPr>
              <w:t>problème</w:t>
            </w:r>
          </w:p>
          <w:p w14:paraId="15C48AC3" w14:textId="77777777" w:rsidR="00EE6CFA" w:rsidRPr="00BB3C78" w:rsidRDefault="00EE6CFA" w:rsidP="00B226E3">
            <w:pPr>
              <w:pStyle w:val="TableParagraph"/>
              <w:numPr>
                <w:ilvl w:val="0"/>
                <w:numId w:val="3"/>
              </w:numPr>
              <w:tabs>
                <w:tab w:val="left" w:pos="322"/>
              </w:tabs>
              <w:spacing w:before="1" w:line="252" w:lineRule="exact"/>
              <w:ind w:left="321" w:hanging="253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Bon : des erreurs sont apparues, mais ont pues être</w:t>
            </w:r>
            <w:r w:rsidRPr="00BB3C78">
              <w:rPr>
                <w:rFonts w:asciiTheme="minorHAnsi" w:hAnsiTheme="minorHAnsi" w:cstheme="minorHAnsi"/>
                <w:b/>
                <w:spacing w:val="-10"/>
              </w:rPr>
              <w:t xml:space="preserve"> </w:t>
            </w:r>
            <w:r w:rsidRPr="00BB3C78">
              <w:rPr>
                <w:rFonts w:asciiTheme="minorHAnsi" w:hAnsiTheme="minorHAnsi" w:cstheme="minorHAnsi"/>
                <w:b/>
              </w:rPr>
              <w:t>contournées</w:t>
            </w:r>
          </w:p>
          <w:p w14:paraId="300C112A" w14:textId="44C97034" w:rsidR="00EE6CFA" w:rsidRPr="00BB3C78" w:rsidRDefault="00EE6CFA" w:rsidP="00B226E3">
            <w:pPr>
              <w:pStyle w:val="TableParagraph"/>
              <w:numPr>
                <w:ilvl w:val="0"/>
                <w:numId w:val="3"/>
              </w:numPr>
              <w:tabs>
                <w:tab w:val="left" w:pos="322"/>
              </w:tabs>
              <w:spacing w:line="252" w:lineRule="exact"/>
              <w:ind w:left="321" w:hanging="253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Moyen : au moins une des exigences n’a pas pu être</w:t>
            </w:r>
            <w:r w:rsidRPr="00BB3C78">
              <w:rPr>
                <w:rFonts w:asciiTheme="minorHAnsi" w:hAnsiTheme="minorHAnsi" w:cstheme="minorHAnsi"/>
                <w:b/>
                <w:spacing w:val="-15"/>
              </w:rPr>
              <w:t xml:space="preserve"> </w:t>
            </w:r>
            <w:r w:rsidRPr="00BB3C78">
              <w:rPr>
                <w:rFonts w:asciiTheme="minorHAnsi" w:hAnsiTheme="minorHAnsi" w:cstheme="minorHAnsi"/>
                <w:b/>
              </w:rPr>
              <w:t>réalisé</w:t>
            </w:r>
            <w:r w:rsidR="00A65065">
              <w:rPr>
                <w:rFonts w:asciiTheme="minorHAnsi" w:hAnsiTheme="minorHAnsi" w:cstheme="minorHAnsi"/>
                <w:b/>
              </w:rPr>
              <w:t>e</w:t>
            </w:r>
          </w:p>
          <w:p w14:paraId="59FB462F" w14:textId="2EB1317C" w:rsidR="00EE6CFA" w:rsidRPr="00BB3C78" w:rsidRDefault="00EE6CFA" w:rsidP="00B226E3">
            <w:pPr>
              <w:pStyle w:val="TableParagraph"/>
              <w:numPr>
                <w:ilvl w:val="0"/>
                <w:numId w:val="3"/>
              </w:numPr>
              <w:tabs>
                <w:tab w:val="left" w:pos="322"/>
              </w:tabs>
              <w:spacing w:before="1"/>
              <w:ind w:left="321" w:hanging="253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Faible : au moins un</w:t>
            </w:r>
            <w:r w:rsidR="00A65065">
              <w:rPr>
                <w:rFonts w:asciiTheme="minorHAnsi" w:hAnsiTheme="minorHAnsi" w:cstheme="minorHAnsi"/>
                <w:b/>
              </w:rPr>
              <w:t>e</w:t>
            </w:r>
            <w:r w:rsidRPr="00BB3C78">
              <w:rPr>
                <w:rFonts w:asciiTheme="minorHAnsi" w:hAnsiTheme="minorHAnsi" w:cstheme="minorHAnsi"/>
                <w:b/>
              </w:rPr>
              <w:t xml:space="preserve"> des exigences n’a pas pu être réalisé</w:t>
            </w:r>
            <w:r w:rsidR="00A65065">
              <w:rPr>
                <w:rFonts w:asciiTheme="minorHAnsi" w:hAnsiTheme="minorHAnsi" w:cstheme="minorHAnsi"/>
                <w:b/>
              </w:rPr>
              <w:t>e</w:t>
            </w:r>
            <w:r w:rsidRPr="00BB3C78">
              <w:rPr>
                <w:rFonts w:asciiTheme="minorHAnsi" w:hAnsiTheme="minorHAnsi" w:cstheme="minorHAnsi"/>
                <w:b/>
              </w:rPr>
              <w:t xml:space="preserve"> </w:t>
            </w:r>
            <w:r w:rsidR="00A65065">
              <w:rPr>
                <w:rFonts w:asciiTheme="minorHAnsi" w:hAnsiTheme="minorHAnsi" w:cstheme="minorHAnsi"/>
                <w:b/>
              </w:rPr>
              <w:t xml:space="preserve">ou </w:t>
            </w:r>
            <w:r w:rsidRPr="00BB3C78">
              <w:rPr>
                <w:rFonts w:asciiTheme="minorHAnsi" w:hAnsiTheme="minorHAnsi" w:cstheme="minorHAnsi"/>
                <w:b/>
              </w:rPr>
              <w:t xml:space="preserve">a </w:t>
            </w:r>
            <w:r w:rsidR="00A65065" w:rsidRPr="00BB3C78">
              <w:rPr>
                <w:rFonts w:asciiTheme="minorHAnsi" w:hAnsiTheme="minorHAnsi" w:cstheme="minorHAnsi"/>
                <w:b/>
              </w:rPr>
              <w:t>empêch</w:t>
            </w:r>
            <w:r w:rsidR="00A65065">
              <w:rPr>
                <w:rFonts w:asciiTheme="minorHAnsi" w:hAnsiTheme="minorHAnsi" w:cstheme="minorHAnsi"/>
                <w:b/>
              </w:rPr>
              <w:t>er</w:t>
            </w:r>
            <w:r w:rsidRPr="00BB3C78">
              <w:rPr>
                <w:rFonts w:asciiTheme="minorHAnsi" w:hAnsiTheme="minorHAnsi" w:cstheme="minorHAnsi"/>
                <w:b/>
              </w:rPr>
              <w:t xml:space="preserve"> la poursuite des</w:t>
            </w:r>
            <w:r w:rsidRPr="00BB3C78">
              <w:rPr>
                <w:rFonts w:asciiTheme="minorHAnsi" w:hAnsiTheme="minorHAnsi" w:cstheme="minorHAnsi"/>
                <w:b/>
                <w:spacing w:val="-20"/>
              </w:rPr>
              <w:t xml:space="preserve"> </w:t>
            </w:r>
            <w:r w:rsidRPr="00BB3C78">
              <w:rPr>
                <w:rFonts w:asciiTheme="minorHAnsi" w:hAnsiTheme="minorHAnsi" w:cstheme="minorHAnsi"/>
                <w:b/>
              </w:rPr>
              <w:t>tests</w:t>
            </w:r>
          </w:p>
        </w:tc>
        <w:tc>
          <w:tcPr>
            <w:tcW w:w="2976" w:type="dxa"/>
          </w:tcPr>
          <w:p w14:paraId="17C04F52" w14:textId="77777777" w:rsidR="00EE6CFA" w:rsidRPr="00BB3C78" w:rsidRDefault="00EE6CFA" w:rsidP="00B226E3">
            <w:pPr>
              <w:pStyle w:val="TableParagraph"/>
              <w:spacing w:line="251" w:lineRule="exact"/>
              <w:ind w:left="67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Approbation :</w:t>
            </w:r>
          </w:p>
        </w:tc>
      </w:tr>
      <w:tr w:rsidR="00EE6CFA" w:rsidRPr="00BB3C78" w14:paraId="492C0421" w14:textId="77777777" w:rsidTr="00B226E3">
        <w:trPr>
          <w:trHeight w:val="1250"/>
        </w:trPr>
        <w:tc>
          <w:tcPr>
            <w:tcW w:w="14387" w:type="dxa"/>
            <w:gridSpan w:val="6"/>
          </w:tcPr>
          <w:p w14:paraId="3A6E8DD9" w14:textId="77777777" w:rsidR="00EE6CFA" w:rsidRPr="00BB3C78" w:rsidRDefault="00EE6CFA" w:rsidP="00B226E3">
            <w:pPr>
              <w:pStyle w:val="TableParagraph"/>
              <w:spacing w:line="251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Commentaires :</w:t>
            </w:r>
          </w:p>
          <w:p w14:paraId="3E44A070" w14:textId="77777777" w:rsidR="00EE6CFA" w:rsidRPr="00BB3C78" w:rsidRDefault="00EE6CFA" w:rsidP="00B226E3">
            <w:pPr>
              <w:pStyle w:val="TableParagraph"/>
              <w:rPr>
                <w:rFonts w:asciiTheme="minorHAnsi" w:hAnsiTheme="minorHAnsi" w:cstheme="minorHAnsi"/>
                <w:b/>
                <w:i/>
                <w:sz w:val="28"/>
              </w:rPr>
            </w:pPr>
          </w:p>
          <w:p w14:paraId="69CBC406" w14:textId="77777777" w:rsidR="00EE6CFA" w:rsidRPr="00BB3C78" w:rsidRDefault="00EE6CFA" w:rsidP="00B226E3">
            <w:pPr>
              <w:pStyle w:val="TableParagraph"/>
              <w:spacing w:before="183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FA émis :</w:t>
            </w:r>
          </w:p>
        </w:tc>
      </w:tr>
    </w:tbl>
    <w:p w14:paraId="7F2AF35F" w14:textId="77777777" w:rsidR="00EE6CFA" w:rsidRDefault="00EE6CFA" w:rsidP="00EE6CFA">
      <w:pPr>
        <w:tabs>
          <w:tab w:val="left" w:pos="1182"/>
        </w:tabs>
      </w:pPr>
    </w:p>
    <w:p w14:paraId="56F89920" w14:textId="08C8D1CB" w:rsidR="00EC6CF4" w:rsidRDefault="00EC6CF4" w:rsidP="00EC6CF4">
      <w:pPr>
        <w:tabs>
          <w:tab w:val="left" w:pos="2850"/>
        </w:tabs>
      </w:pPr>
      <w:r>
        <w:tab/>
      </w:r>
    </w:p>
    <w:p w14:paraId="48A16520" w14:textId="77777777" w:rsidR="00EC6CF4" w:rsidRDefault="00EC6CF4" w:rsidP="00EC6CF4">
      <w:pPr>
        <w:tabs>
          <w:tab w:val="left" w:pos="2850"/>
        </w:tabs>
      </w:pPr>
    </w:p>
    <w:p w14:paraId="67754775" w14:textId="2857BAAE" w:rsidR="00F1106E" w:rsidRPr="00EC6CF4" w:rsidRDefault="00F1106E" w:rsidP="00EC6CF4">
      <w:pPr>
        <w:tabs>
          <w:tab w:val="left" w:pos="2850"/>
        </w:tabs>
        <w:sectPr w:rsidR="00F1106E" w:rsidRPr="00EC6CF4" w:rsidSect="00925974">
          <w:pgSz w:w="16838" w:h="11906" w:orient="landscape"/>
          <w:pgMar w:top="720" w:right="720" w:bottom="720" w:left="720" w:header="510" w:footer="567" w:gutter="0"/>
          <w:cols w:space="708"/>
          <w:titlePg/>
          <w:docGrid w:linePitch="360"/>
        </w:sectPr>
      </w:pPr>
    </w:p>
    <w:p w14:paraId="2E08A986" w14:textId="77777777" w:rsidR="00EC6CF4" w:rsidRPr="00944604" w:rsidRDefault="00EC6CF4" w:rsidP="00EC6CF4"/>
    <w:sectPr w:rsidR="00EC6CF4" w:rsidRPr="00944604" w:rsidSect="00944604">
      <w:pgSz w:w="11906" w:h="16838"/>
      <w:pgMar w:top="1134" w:right="1417" w:bottom="993" w:left="1417" w:header="51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959C1F" w14:textId="77777777" w:rsidR="00EE0058" w:rsidRDefault="00EE0058" w:rsidP="000A1FEF">
      <w:pPr>
        <w:spacing w:after="0" w:line="240" w:lineRule="auto"/>
      </w:pPr>
      <w:r>
        <w:separator/>
      </w:r>
    </w:p>
  </w:endnote>
  <w:endnote w:type="continuationSeparator" w:id="0">
    <w:p w14:paraId="0896A7E9" w14:textId="77777777" w:rsidR="00EE0058" w:rsidRDefault="00EE0058" w:rsidP="000A1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295F1A" w14:textId="77777777" w:rsidR="000A1FEF" w:rsidRDefault="000A1FEF">
    <w:pPr>
      <w:pStyle w:val="Pieddepage"/>
      <w:pBdr>
        <w:bottom w:val="single" w:sz="6" w:space="1" w:color="auto"/>
      </w:pBdr>
    </w:pPr>
  </w:p>
  <w:p w14:paraId="7D326C17" w14:textId="77777777" w:rsidR="00944604" w:rsidRDefault="00944604">
    <w:pPr>
      <w:pStyle w:val="Pieddepage"/>
    </w:pPr>
    <w:r>
      <w:t>GUIGAND N. - MONVOISIN G.</w:t>
    </w:r>
  </w:p>
  <w:p w14:paraId="1269B41B" w14:textId="77777777" w:rsidR="000A1FEF" w:rsidRDefault="00944604">
    <w:pPr>
      <w:pStyle w:val="Pieddepage"/>
    </w:pPr>
    <w:r>
      <w:t>LAHAUT C. - BONNIN T.</w:t>
    </w:r>
    <w:r w:rsidR="000A1FEF">
      <w:tab/>
    </w:r>
    <w:r>
      <w:rPr>
        <w:i/>
      </w:rPr>
      <w:t>Cahier de Recette v1.0</w:t>
    </w:r>
    <w:r w:rsidR="000A1FEF">
      <w:tab/>
      <w:t xml:space="preserve">page </w:t>
    </w:r>
    <w:r w:rsidR="000A1FEF">
      <w:fldChar w:fldCharType="begin"/>
    </w:r>
    <w:r w:rsidR="000A1FEF">
      <w:instrText xml:space="preserve"> PAGE   \* MERGEFORMAT </w:instrText>
    </w:r>
    <w:r w:rsidR="000A1FEF">
      <w:fldChar w:fldCharType="separate"/>
    </w:r>
    <w:r w:rsidR="000A1FEF">
      <w:rPr>
        <w:noProof/>
      </w:rPr>
      <w:t>1</w:t>
    </w:r>
    <w:r w:rsidR="000A1FEF">
      <w:fldChar w:fldCharType="end"/>
    </w:r>
    <w:r w:rsidR="000A1FEF">
      <w:t>/</w:t>
    </w:r>
    <w:r w:rsidR="009C1C5D">
      <w:rPr>
        <w:noProof/>
      </w:rPr>
      <w:fldChar w:fldCharType="begin"/>
    </w:r>
    <w:r w:rsidR="009C1C5D">
      <w:rPr>
        <w:noProof/>
      </w:rPr>
      <w:instrText xml:space="preserve"> NUMPAGES   \* MERGEFORMAT </w:instrText>
    </w:r>
    <w:r w:rsidR="009C1C5D">
      <w:rPr>
        <w:noProof/>
      </w:rPr>
      <w:fldChar w:fldCharType="separate"/>
    </w:r>
    <w:r w:rsidR="000A1FEF">
      <w:rPr>
        <w:noProof/>
      </w:rPr>
      <w:t>1</w:t>
    </w:r>
    <w:r w:rsidR="009C1C5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68FEB8" w14:textId="77777777" w:rsidR="00EE0058" w:rsidRDefault="00EE0058" w:rsidP="000A1FEF">
      <w:pPr>
        <w:spacing w:after="0" w:line="240" w:lineRule="auto"/>
      </w:pPr>
      <w:r>
        <w:separator/>
      </w:r>
    </w:p>
  </w:footnote>
  <w:footnote w:type="continuationSeparator" w:id="0">
    <w:p w14:paraId="2143308D" w14:textId="77777777" w:rsidR="00EE0058" w:rsidRDefault="00EE0058" w:rsidP="000A1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06A1F6" w14:textId="77777777" w:rsidR="000A1FEF" w:rsidRDefault="009C1C5D">
    <w:pPr>
      <w:pStyle w:val="En-tte"/>
      <w:pBdr>
        <w:bottom w:val="single" w:sz="6" w:space="1" w:color="auto"/>
      </w:pBdr>
      <w:rPr>
        <w:b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56350D54" wp14:editId="4C4D2635">
          <wp:simplePos x="0" y="0"/>
          <wp:positionH relativeFrom="margin">
            <wp:align>center</wp:align>
          </wp:positionH>
          <wp:positionV relativeFrom="paragraph">
            <wp:posOffset>-173658</wp:posOffset>
          </wp:positionV>
          <wp:extent cx="1120471" cy="354841"/>
          <wp:effectExtent l="0" t="0" r="3810" b="7620"/>
          <wp:wrapNone/>
          <wp:docPr id="1" name="Image 1" descr="RÃ©sultat de recherche d'images pour &quot;campus st fÃ©lix la salle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RÃ©sultat de recherche d'images pour &quot;campus st fÃ©lix la salle&quot;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0471" cy="3548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44604">
      <w:rPr>
        <w:sz w:val="24"/>
      </w:rPr>
      <w:t>Projet Enigme P.O.</w:t>
    </w:r>
    <w:r w:rsidR="000A1FEF">
      <w:tab/>
    </w:r>
    <w:r w:rsidR="000A1FEF">
      <w:tab/>
    </w:r>
    <w:r w:rsidR="000A1FEF" w:rsidRPr="000A1FEF">
      <w:rPr>
        <w:b/>
      </w:rPr>
      <w:t>SN</w:t>
    </w:r>
    <w:r w:rsidR="008107CF">
      <w:rPr>
        <w:b/>
      </w:rPr>
      <w:t>2</w:t>
    </w:r>
    <w:r w:rsidR="000A1FEF" w:rsidRPr="000A1FEF">
      <w:rPr>
        <w:b/>
      </w:rPr>
      <w:t>-B</w:t>
    </w:r>
  </w:p>
  <w:p w14:paraId="78805552" w14:textId="77777777" w:rsidR="000A1FEF" w:rsidRPr="000A1FEF" w:rsidRDefault="000A1FEF">
    <w:pPr>
      <w:pStyle w:val="En-tte"/>
      <w:rPr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64233"/>
    <w:multiLevelType w:val="hybridMultilevel"/>
    <w:tmpl w:val="BA76DA90"/>
    <w:lvl w:ilvl="0" w:tplc="597A2C1C">
      <w:numFmt w:val="bullet"/>
      <w:lvlText w:val="❑"/>
      <w:lvlJc w:val="left"/>
      <w:pPr>
        <w:ind w:left="323" w:hanging="255"/>
      </w:pPr>
      <w:rPr>
        <w:rFonts w:ascii="Microsoft Sans Serif" w:eastAsia="Microsoft Sans Serif" w:hAnsi="Microsoft Sans Serif" w:cs="Microsoft Sans Serif" w:hint="default"/>
        <w:w w:val="305"/>
        <w:sz w:val="22"/>
        <w:szCs w:val="22"/>
        <w:lang w:val="fr-FR" w:eastAsia="fr-FR" w:bidi="fr-FR"/>
      </w:rPr>
    </w:lvl>
    <w:lvl w:ilvl="1" w:tplc="7C32FF9E">
      <w:numFmt w:val="bullet"/>
      <w:lvlText w:val="•"/>
      <w:lvlJc w:val="left"/>
      <w:pPr>
        <w:ind w:left="1428" w:hanging="255"/>
      </w:pPr>
      <w:rPr>
        <w:rFonts w:hint="default"/>
        <w:lang w:val="fr-FR" w:eastAsia="fr-FR" w:bidi="fr-FR"/>
      </w:rPr>
    </w:lvl>
    <w:lvl w:ilvl="2" w:tplc="D832AD10">
      <w:numFmt w:val="bullet"/>
      <w:lvlText w:val="•"/>
      <w:lvlJc w:val="left"/>
      <w:pPr>
        <w:ind w:left="2536" w:hanging="255"/>
      </w:pPr>
      <w:rPr>
        <w:rFonts w:hint="default"/>
        <w:lang w:val="fr-FR" w:eastAsia="fr-FR" w:bidi="fr-FR"/>
      </w:rPr>
    </w:lvl>
    <w:lvl w:ilvl="3" w:tplc="F0440FFA">
      <w:numFmt w:val="bullet"/>
      <w:lvlText w:val="•"/>
      <w:lvlJc w:val="left"/>
      <w:pPr>
        <w:ind w:left="3644" w:hanging="255"/>
      </w:pPr>
      <w:rPr>
        <w:rFonts w:hint="default"/>
        <w:lang w:val="fr-FR" w:eastAsia="fr-FR" w:bidi="fr-FR"/>
      </w:rPr>
    </w:lvl>
    <w:lvl w:ilvl="4" w:tplc="2B329070">
      <w:numFmt w:val="bullet"/>
      <w:lvlText w:val="•"/>
      <w:lvlJc w:val="left"/>
      <w:pPr>
        <w:ind w:left="4752" w:hanging="255"/>
      </w:pPr>
      <w:rPr>
        <w:rFonts w:hint="default"/>
        <w:lang w:val="fr-FR" w:eastAsia="fr-FR" w:bidi="fr-FR"/>
      </w:rPr>
    </w:lvl>
    <w:lvl w:ilvl="5" w:tplc="A52052CC">
      <w:numFmt w:val="bullet"/>
      <w:lvlText w:val="•"/>
      <w:lvlJc w:val="left"/>
      <w:pPr>
        <w:ind w:left="5860" w:hanging="255"/>
      </w:pPr>
      <w:rPr>
        <w:rFonts w:hint="default"/>
        <w:lang w:val="fr-FR" w:eastAsia="fr-FR" w:bidi="fr-FR"/>
      </w:rPr>
    </w:lvl>
    <w:lvl w:ilvl="6" w:tplc="CA0264CE">
      <w:numFmt w:val="bullet"/>
      <w:lvlText w:val="•"/>
      <w:lvlJc w:val="left"/>
      <w:pPr>
        <w:ind w:left="6968" w:hanging="255"/>
      </w:pPr>
      <w:rPr>
        <w:rFonts w:hint="default"/>
        <w:lang w:val="fr-FR" w:eastAsia="fr-FR" w:bidi="fr-FR"/>
      </w:rPr>
    </w:lvl>
    <w:lvl w:ilvl="7" w:tplc="9CBED180">
      <w:numFmt w:val="bullet"/>
      <w:lvlText w:val="•"/>
      <w:lvlJc w:val="left"/>
      <w:pPr>
        <w:ind w:left="8076" w:hanging="255"/>
      </w:pPr>
      <w:rPr>
        <w:rFonts w:hint="default"/>
        <w:lang w:val="fr-FR" w:eastAsia="fr-FR" w:bidi="fr-FR"/>
      </w:rPr>
    </w:lvl>
    <w:lvl w:ilvl="8" w:tplc="CE423552">
      <w:numFmt w:val="bullet"/>
      <w:lvlText w:val="•"/>
      <w:lvlJc w:val="left"/>
      <w:pPr>
        <w:ind w:left="9184" w:hanging="255"/>
      </w:pPr>
      <w:rPr>
        <w:rFonts w:hint="default"/>
        <w:lang w:val="fr-FR" w:eastAsia="fr-FR" w:bidi="fr-FR"/>
      </w:rPr>
    </w:lvl>
  </w:abstractNum>
  <w:abstractNum w:abstractNumId="1" w15:restartNumberingAfterBreak="0">
    <w:nsid w:val="4A3A6448"/>
    <w:multiLevelType w:val="hybridMultilevel"/>
    <w:tmpl w:val="CF66F30E"/>
    <w:lvl w:ilvl="0" w:tplc="F4AAD202">
      <w:numFmt w:val="bullet"/>
      <w:lvlText w:val="❑"/>
      <w:lvlJc w:val="left"/>
      <w:pPr>
        <w:ind w:left="323" w:hanging="255"/>
      </w:pPr>
      <w:rPr>
        <w:rFonts w:ascii="Microsoft Sans Serif" w:eastAsia="Microsoft Sans Serif" w:hAnsi="Microsoft Sans Serif" w:cs="Microsoft Sans Serif" w:hint="default"/>
        <w:w w:val="305"/>
        <w:sz w:val="22"/>
        <w:szCs w:val="22"/>
        <w:lang w:val="fr-FR" w:eastAsia="fr-FR" w:bidi="fr-FR"/>
      </w:rPr>
    </w:lvl>
    <w:lvl w:ilvl="1" w:tplc="14E29916">
      <w:numFmt w:val="bullet"/>
      <w:lvlText w:val="•"/>
      <w:lvlJc w:val="left"/>
      <w:pPr>
        <w:ind w:left="457" w:hanging="255"/>
      </w:pPr>
      <w:rPr>
        <w:rFonts w:hint="default"/>
        <w:lang w:val="fr-FR" w:eastAsia="fr-FR" w:bidi="fr-FR"/>
      </w:rPr>
    </w:lvl>
    <w:lvl w:ilvl="2" w:tplc="7AB4AFFA">
      <w:numFmt w:val="bullet"/>
      <w:lvlText w:val="•"/>
      <w:lvlJc w:val="left"/>
      <w:pPr>
        <w:ind w:left="594" w:hanging="255"/>
      </w:pPr>
      <w:rPr>
        <w:rFonts w:hint="default"/>
        <w:lang w:val="fr-FR" w:eastAsia="fr-FR" w:bidi="fr-FR"/>
      </w:rPr>
    </w:lvl>
    <w:lvl w:ilvl="3" w:tplc="83303C1A">
      <w:numFmt w:val="bullet"/>
      <w:lvlText w:val="•"/>
      <w:lvlJc w:val="left"/>
      <w:pPr>
        <w:ind w:left="731" w:hanging="255"/>
      </w:pPr>
      <w:rPr>
        <w:rFonts w:hint="default"/>
        <w:lang w:val="fr-FR" w:eastAsia="fr-FR" w:bidi="fr-FR"/>
      </w:rPr>
    </w:lvl>
    <w:lvl w:ilvl="4" w:tplc="2D3A5946">
      <w:numFmt w:val="bullet"/>
      <w:lvlText w:val="•"/>
      <w:lvlJc w:val="left"/>
      <w:pPr>
        <w:ind w:left="868" w:hanging="255"/>
      </w:pPr>
      <w:rPr>
        <w:rFonts w:hint="default"/>
        <w:lang w:val="fr-FR" w:eastAsia="fr-FR" w:bidi="fr-FR"/>
      </w:rPr>
    </w:lvl>
    <w:lvl w:ilvl="5" w:tplc="607022DE">
      <w:numFmt w:val="bullet"/>
      <w:lvlText w:val="•"/>
      <w:lvlJc w:val="left"/>
      <w:pPr>
        <w:ind w:left="1006" w:hanging="255"/>
      </w:pPr>
      <w:rPr>
        <w:rFonts w:hint="default"/>
        <w:lang w:val="fr-FR" w:eastAsia="fr-FR" w:bidi="fr-FR"/>
      </w:rPr>
    </w:lvl>
    <w:lvl w:ilvl="6" w:tplc="E2B61102">
      <w:numFmt w:val="bullet"/>
      <w:lvlText w:val="•"/>
      <w:lvlJc w:val="left"/>
      <w:pPr>
        <w:ind w:left="1143" w:hanging="255"/>
      </w:pPr>
      <w:rPr>
        <w:rFonts w:hint="default"/>
        <w:lang w:val="fr-FR" w:eastAsia="fr-FR" w:bidi="fr-FR"/>
      </w:rPr>
    </w:lvl>
    <w:lvl w:ilvl="7" w:tplc="C2C6AFE6">
      <w:numFmt w:val="bullet"/>
      <w:lvlText w:val="•"/>
      <w:lvlJc w:val="left"/>
      <w:pPr>
        <w:ind w:left="1280" w:hanging="255"/>
      </w:pPr>
      <w:rPr>
        <w:rFonts w:hint="default"/>
        <w:lang w:val="fr-FR" w:eastAsia="fr-FR" w:bidi="fr-FR"/>
      </w:rPr>
    </w:lvl>
    <w:lvl w:ilvl="8" w:tplc="75664C3A">
      <w:numFmt w:val="bullet"/>
      <w:lvlText w:val="•"/>
      <w:lvlJc w:val="left"/>
      <w:pPr>
        <w:ind w:left="1417" w:hanging="255"/>
      </w:pPr>
      <w:rPr>
        <w:rFonts w:hint="default"/>
        <w:lang w:val="fr-FR" w:eastAsia="fr-FR" w:bidi="fr-FR"/>
      </w:rPr>
    </w:lvl>
  </w:abstractNum>
  <w:abstractNum w:abstractNumId="2" w15:restartNumberingAfterBreak="0">
    <w:nsid w:val="570522A9"/>
    <w:multiLevelType w:val="hybridMultilevel"/>
    <w:tmpl w:val="66E26A6C"/>
    <w:lvl w:ilvl="0" w:tplc="3D6E23F8">
      <w:start w:val="1"/>
      <w:numFmt w:val="lowerLetter"/>
      <w:pStyle w:val="Titre2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C4559E"/>
    <w:multiLevelType w:val="hybridMultilevel"/>
    <w:tmpl w:val="D0D2B2D4"/>
    <w:lvl w:ilvl="0" w:tplc="EFDEBCC2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75318A"/>
    <w:multiLevelType w:val="hybridMultilevel"/>
    <w:tmpl w:val="63A07D04"/>
    <w:lvl w:ilvl="0" w:tplc="6FA45D6E">
      <w:numFmt w:val="bullet"/>
      <w:lvlText w:val="❑"/>
      <w:lvlJc w:val="left"/>
      <w:pPr>
        <w:ind w:left="322" w:hanging="255"/>
      </w:pPr>
      <w:rPr>
        <w:rFonts w:ascii="Microsoft Sans Serif" w:eastAsia="Microsoft Sans Serif" w:hAnsi="Microsoft Sans Serif" w:cs="Microsoft Sans Serif" w:hint="default"/>
        <w:w w:val="305"/>
        <w:sz w:val="22"/>
        <w:szCs w:val="22"/>
        <w:lang w:val="fr-FR" w:eastAsia="fr-FR" w:bidi="fr-FR"/>
      </w:rPr>
    </w:lvl>
    <w:lvl w:ilvl="1" w:tplc="C11E3A8A">
      <w:numFmt w:val="bullet"/>
      <w:lvlText w:val="•"/>
      <w:lvlJc w:val="left"/>
      <w:pPr>
        <w:ind w:left="584" w:hanging="255"/>
      </w:pPr>
      <w:rPr>
        <w:rFonts w:hint="default"/>
        <w:lang w:val="fr-FR" w:eastAsia="fr-FR" w:bidi="fr-FR"/>
      </w:rPr>
    </w:lvl>
    <w:lvl w:ilvl="2" w:tplc="30A0E3CE">
      <w:numFmt w:val="bullet"/>
      <w:lvlText w:val="•"/>
      <w:lvlJc w:val="left"/>
      <w:pPr>
        <w:ind w:left="849" w:hanging="255"/>
      </w:pPr>
      <w:rPr>
        <w:rFonts w:hint="default"/>
        <w:lang w:val="fr-FR" w:eastAsia="fr-FR" w:bidi="fr-FR"/>
      </w:rPr>
    </w:lvl>
    <w:lvl w:ilvl="3" w:tplc="EC1A47F0">
      <w:numFmt w:val="bullet"/>
      <w:lvlText w:val="•"/>
      <w:lvlJc w:val="left"/>
      <w:pPr>
        <w:ind w:left="1113" w:hanging="255"/>
      </w:pPr>
      <w:rPr>
        <w:rFonts w:hint="default"/>
        <w:lang w:val="fr-FR" w:eastAsia="fr-FR" w:bidi="fr-FR"/>
      </w:rPr>
    </w:lvl>
    <w:lvl w:ilvl="4" w:tplc="3650FB4C">
      <w:numFmt w:val="bullet"/>
      <w:lvlText w:val="•"/>
      <w:lvlJc w:val="left"/>
      <w:pPr>
        <w:ind w:left="1378" w:hanging="255"/>
      </w:pPr>
      <w:rPr>
        <w:rFonts w:hint="default"/>
        <w:lang w:val="fr-FR" w:eastAsia="fr-FR" w:bidi="fr-FR"/>
      </w:rPr>
    </w:lvl>
    <w:lvl w:ilvl="5" w:tplc="1486A12A">
      <w:numFmt w:val="bullet"/>
      <w:lvlText w:val="•"/>
      <w:lvlJc w:val="left"/>
      <w:pPr>
        <w:ind w:left="1643" w:hanging="255"/>
      </w:pPr>
      <w:rPr>
        <w:rFonts w:hint="default"/>
        <w:lang w:val="fr-FR" w:eastAsia="fr-FR" w:bidi="fr-FR"/>
      </w:rPr>
    </w:lvl>
    <w:lvl w:ilvl="6" w:tplc="42B6C766">
      <w:numFmt w:val="bullet"/>
      <w:lvlText w:val="•"/>
      <w:lvlJc w:val="left"/>
      <w:pPr>
        <w:ind w:left="1907" w:hanging="255"/>
      </w:pPr>
      <w:rPr>
        <w:rFonts w:hint="default"/>
        <w:lang w:val="fr-FR" w:eastAsia="fr-FR" w:bidi="fr-FR"/>
      </w:rPr>
    </w:lvl>
    <w:lvl w:ilvl="7" w:tplc="1166BAF2">
      <w:numFmt w:val="bullet"/>
      <w:lvlText w:val="•"/>
      <w:lvlJc w:val="left"/>
      <w:pPr>
        <w:ind w:left="2172" w:hanging="255"/>
      </w:pPr>
      <w:rPr>
        <w:rFonts w:hint="default"/>
        <w:lang w:val="fr-FR" w:eastAsia="fr-FR" w:bidi="fr-FR"/>
      </w:rPr>
    </w:lvl>
    <w:lvl w:ilvl="8" w:tplc="83364DFE">
      <w:numFmt w:val="bullet"/>
      <w:lvlText w:val="•"/>
      <w:lvlJc w:val="left"/>
      <w:pPr>
        <w:ind w:left="2436" w:hanging="255"/>
      </w:pPr>
      <w:rPr>
        <w:rFonts w:hint="default"/>
        <w:lang w:val="fr-FR" w:eastAsia="fr-FR" w:bidi="fr-FR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hideGrammaticalErrors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604"/>
    <w:rsid w:val="00037A54"/>
    <w:rsid w:val="00073A82"/>
    <w:rsid w:val="00074AAE"/>
    <w:rsid w:val="00077C54"/>
    <w:rsid w:val="000A1FEF"/>
    <w:rsid w:val="000F51CF"/>
    <w:rsid w:val="00150CE5"/>
    <w:rsid w:val="00177AD2"/>
    <w:rsid w:val="001F647C"/>
    <w:rsid w:val="002277AC"/>
    <w:rsid w:val="002513E5"/>
    <w:rsid w:val="0026149F"/>
    <w:rsid w:val="00304693"/>
    <w:rsid w:val="003549B1"/>
    <w:rsid w:val="00361A65"/>
    <w:rsid w:val="00370309"/>
    <w:rsid w:val="00370A89"/>
    <w:rsid w:val="003C15AF"/>
    <w:rsid w:val="00414D51"/>
    <w:rsid w:val="00431904"/>
    <w:rsid w:val="0049424D"/>
    <w:rsid w:val="004A5F8C"/>
    <w:rsid w:val="004A79DF"/>
    <w:rsid w:val="004B0760"/>
    <w:rsid w:val="004D38BA"/>
    <w:rsid w:val="004F0B3B"/>
    <w:rsid w:val="00511959"/>
    <w:rsid w:val="005A3E9C"/>
    <w:rsid w:val="005B6C8C"/>
    <w:rsid w:val="005E1069"/>
    <w:rsid w:val="00651E49"/>
    <w:rsid w:val="006569C0"/>
    <w:rsid w:val="006A68A0"/>
    <w:rsid w:val="006A764C"/>
    <w:rsid w:val="006B6084"/>
    <w:rsid w:val="00721C1F"/>
    <w:rsid w:val="00750C31"/>
    <w:rsid w:val="00751439"/>
    <w:rsid w:val="00775E69"/>
    <w:rsid w:val="007C5EFA"/>
    <w:rsid w:val="00804699"/>
    <w:rsid w:val="008107CF"/>
    <w:rsid w:val="00810E72"/>
    <w:rsid w:val="00824F73"/>
    <w:rsid w:val="008C72A9"/>
    <w:rsid w:val="008E0F80"/>
    <w:rsid w:val="008E5EBB"/>
    <w:rsid w:val="008F020F"/>
    <w:rsid w:val="00925974"/>
    <w:rsid w:val="00944604"/>
    <w:rsid w:val="00963B98"/>
    <w:rsid w:val="00970886"/>
    <w:rsid w:val="009C1C5D"/>
    <w:rsid w:val="009F38BE"/>
    <w:rsid w:val="00A06015"/>
    <w:rsid w:val="00A155CE"/>
    <w:rsid w:val="00A45293"/>
    <w:rsid w:val="00A65065"/>
    <w:rsid w:val="00A73481"/>
    <w:rsid w:val="00A8504F"/>
    <w:rsid w:val="00AD4CE9"/>
    <w:rsid w:val="00AD7E69"/>
    <w:rsid w:val="00BA3B02"/>
    <w:rsid w:val="00C22B96"/>
    <w:rsid w:val="00C359E4"/>
    <w:rsid w:val="00CC6AA6"/>
    <w:rsid w:val="00CE2AFA"/>
    <w:rsid w:val="00CE54B1"/>
    <w:rsid w:val="00CF67DD"/>
    <w:rsid w:val="00D544BA"/>
    <w:rsid w:val="00D55B29"/>
    <w:rsid w:val="00D65057"/>
    <w:rsid w:val="00D849BA"/>
    <w:rsid w:val="00D91273"/>
    <w:rsid w:val="00DE760E"/>
    <w:rsid w:val="00DF3E59"/>
    <w:rsid w:val="00E06F1F"/>
    <w:rsid w:val="00E52E6A"/>
    <w:rsid w:val="00E762A4"/>
    <w:rsid w:val="00E91F5D"/>
    <w:rsid w:val="00EC08F5"/>
    <w:rsid w:val="00EC6CF4"/>
    <w:rsid w:val="00ED5C56"/>
    <w:rsid w:val="00EE0058"/>
    <w:rsid w:val="00EE6CFA"/>
    <w:rsid w:val="00F1106E"/>
    <w:rsid w:val="00FC751A"/>
    <w:rsid w:val="00FE0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173597E"/>
  <w15:chartTrackingRefBased/>
  <w15:docId w15:val="{BA650448-9B71-48BA-A141-67984A0AB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aliases w:val="TITRE PRINCIPALE (Perso)"/>
    <w:basedOn w:val="Normal"/>
    <w:next w:val="Normal"/>
    <w:link w:val="Titre1Car"/>
    <w:uiPriority w:val="9"/>
    <w:qFormat/>
    <w:rsid w:val="00ED5C56"/>
    <w:pPr>
      <w:keepNext/>
      <w:keepLines/>
      <w:numPr>
        <w:numId w:val="1"/>
      </w:numPr>
      <w:spacing w:before="240" w:after="0"/>
      <w:ind w:left="284" w:hanging="142"/>
      <w:outlineLvl w:val="0"/>
    </w:pPr>
    <w:rPr>
      <w:rFonts w:ascii="Palatino Linotype" w:eastAsiaTheme="majorEastAsia" w:hAnsi="Palatino Linotype" w:cstheme="majorBidi"/>
      <w:b/>
      <w:color w:val="FF0000"/>
      <w:sz w:val="32"/>
      <w:szCs w:val="32"/>
    </w:rPr>
  </w:style>
  <w:style w:type="paragraph" w:styleId="Titre2">
    <w:name w:val="heading 2"/>
    <w:aliases w:val="Titre Secondaire (Perso)"/>
    <w:basedOn w:val="Normal"/>
    <w:next w:val="Normal"/>
    <w:link w:val="Titre2Car"/>
    <w:uiPriority w:val="9"/>
    <w:unhideWhenUsed/>
    <w:qFormat/>
    <w:rsid w:val="00ED5C56"/>
    <w:pPr>
      <w:keepNext/>
      <w:keepLines/>
      <w:numPr>
        <w:numId w:val="2"/>
      </w:numPr>
      <w:spacing w:before="40" w:after="0"/>
      <w:ind w:left="426" w:hanging="284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Titre3">
    <w:name w:val="heading 3"/>
    <w:aliases w:val="Dernier titre (Perso)"/>
    <w:basedOn w:val="Normal"/>
    <w:next w:val="Normal"/>
    <w:link w:val="Titre3Car"/>
    <w:uiPriority w:val="9"/>
    <w:unhideWhenUsed/>
    <w:qFormat/>
    <w:rsid w:val="00ED5C56"/>
    <w:pPr>
      <w:keepNext/>
      <w:keepLines/>
      <w:spacing w:before="40" w:after="0"/>
      <w:ind w:firstLine="426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A1F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1FEF"/>
  </w:style>
  <w:style w:type="paragraph" w:styleId="Pieddepage">
    <w:name w:val="footer"/>
    <w:basedOn w:val="Normal"/>
    <w:link w:val="PieddepageCar"/>
    <w:uiPriority w:val="99"/>
    <w:unhideWhenUsed/>
    <w:rsid w:val="000A1F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1FEF"/>
  </w:style>
  <w:style w:type="character" w:customStyle="1" w:styleId="Titre1Car">
    <w:name w:val="Titre 1 Car"/>
    <w:aliases w:val="TITRE PRINCIPALE (Perso) Car"/>
    <w:basedOn w:val="Policepardfaut"/>
    <w:link w:val="Titre1"/>
    <w:uiPriority w:val="9"/>
    <w:rsid w:val="00ED5C56"/>
    <w:rPr>
      <w:rFonts w:ascii="Palatino Linotype" w:eastAsiaTheme="majorEastAsia" w:hAnsi="Palatino Linotype" w:cstheme="majorBidi"/>
      <w:b/>
      <w:color w:val="FF0000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A1F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1FEF"/>
    <w:rPr>
      <w:rFonts w:ascii="Segoe UI" w:hAnsi="Segoe UI" w:cs="Segoe UI"/>
      <w:sz w:val="18"/>
      <w:szCs w:val="18"/>
    </w:rPr>
  </w:style>
  <w:style w:type="character" w:customStyle="1" w:styleId="Titre2Car">
    <w:name w:val="Titre 2 Car"/>
    <w:aliases w:val="Titre Secondaire (Perso) Car"/>
    <w:basedOn w:val="Policepardfaut"/>
    <w:link w:val="Titre2"/>
    <w:uiPriority w:val="9"/>
    <w:rsid w:val="00ED5C56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customStyle="1" w:styleId="Titre3Car">
    <w:name w:val="Titre 3 Car"/>
    <w:aliases w:val="Dernier titre (Perso) Car"/>
    <w:basedOn w:val="Policepardfaut"/>
    <w:link w:val="Titre3"/>
    <w:uiPriority w:val="9"/>
    <w:rsid w:val="00ED5C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orpsdetexte">
    <w:name w:val="Body Text"/>
    <w:basedOn w:val="Normal"/>
    <w:link w:val="CorpsdetexteCar"/>
    <w:uiPriority w:val="1"/>
    <w:qFormat/>
    <w:rsid w:val="0094460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 w:bidi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944604"/>
    <w:rPr>
      <w:rFonts w:ascii="Times New Roman" w:eastAsia="Times New Roman" w:hAnsi="Times New Roman" w:cs="Times New Roman"/>
      <w:sz w:val="24"/>
      <w:szCs w:val="24"/>
      <w:lang w:eastAsia="fr-FR" w:bidi="fr-FR"/>
    </w:rPr>
  </w:style>
  <w:style w:type="paragraph" w:customStyle="1" w:styleId="TableParagraph">
    <w:name w:val="Table Paragraph"/>
    <w:basedOn w:val="Normal"/>
    <w:uiPriority w:val="1"/>
    <w:qFormat/>
    <w:rsid w:val="0094460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fr-FR" w:bidi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fede.education/fr/fede-school/campus-saint-felix-la-salle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Word_Document.docx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3.emf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than\Documents\Mod&#232;les%20Office%20personnalis&#233;s\Compte%20Rendu%20des%20TPs%20model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E12B7ED4F45F469A3BB4708EBA1047" ma:contentTypeVersion="10" ma:contentTypeDescription="Crée un document." ma:contentTypeScope="" ma:versionID="605e75f0a715e9af5c8f2e8e9084a287">
  <xsd:schema xmlns:xsd="http://www.w3.org/2001/XMLSchema" xmlns:xs="http://www.w3.org/2001/XMLSchema" xmlns:p="http://schemas.microsoft.com/office/2006/metadata/properties" xmlns:ns3="e2792e6f-ab6b-465c-b2e9-dbb542980a21" xmlns:ns4="2d532438-4350-4d82-8e3a-4f3dad757230" targetNamespace="http://schemas.microsoft.com/office/2006/metadata/properties" ma:root="true" ma:fieldsID="8c216af3487f2b5fdbd477b05d214516" ns3:_="" ns4:_="">
    <xsd:import namespace="e2792e6f-ab6b-465c-b2e9-dbb542980a21"/>
    <xsd:import namespace="2d532438-4350-4d82-8e3a-4f3dad75723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792e6f-ab6b-465c-b2e9-dbb542980a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532438-4350-4d82-8e3a-4f3dad7572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6EFC5B-FB92-47D1-9097-A9E916FF42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8ED7EC3-590B-4B68-ACD7-8F307D4748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792e6f-ab6b-465c-b2e9-dbb542980a21"/>
    <ds:schemaRef ds:uri="2d532438-4350-4d82-8e3a-4f3dad7572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C78703-4BC2-49D0-A367-8BBC92F05BA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6A1BB24-58AF-4F2E-A886-42E9E0625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Compte Rendu des TPs modele.dotx</Template>
  <TotalTime>1</TotalTime>
  <Pages>8</Pages>
  <Words>1074</Words>
  <Characters>5910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Compte Rendu des TPs</vt:lpstr>
    </vt:vector>
  </TitlesOfParts>
  <Company/>
  <LinksUpToDate>false</LinksUpToDate>
  <CharactersWithSpaces>6971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Compte Rendu des TPs</dc:title>
  <dc:subject/>
  <dc:creator>Nathan Guigand</dc:creator>
  <cp:keywords>Rendu;TP</cp:keywords>
  <dc:description/>
  <cp:lastModifiedBy> </cp:lastModifiedBy>
  <cp:revision>2</cp:revision>
  <cp:lastPrinted>2019-12-13T15:18:00Z</cp:lastPrinted>
  <dcterms:created xsi:type="dcterms:W3CDTF">2019-12-13T17:14:00Z</dcterms:created>
  <dcterms:modified xsi:type="dcterms:W3CDTF">2019-12-13T17:14:00Z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0x01010078E12B7ED4F45F469A3BB4708EBA1047</vt:lpwstr>
  </property>
</Properties>
</file>