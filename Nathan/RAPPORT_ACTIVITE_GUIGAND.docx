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DA54B" w14:textId="77777777" w:rsidR="00ED5C56" w:rsidRDefault="004C2618" w:rsidP="00ED5C5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99EFE7" wp14:editId="549551B9">
                <wp:simplePos x="0" y="0"/>
                <wp:positionH relativeFrom="margin">
                  <wp:align>center</wp:align>
                </wp:positionH>
                <wp:positionV relativeFrom="paragraph">
                  <wp:posOffset>2628187</wp:posOffset>
                </wp:positionV>
                <wp:extent cx="5762625" cy="1865133"/>
                <wp:effectExtent l="171450" t="114300" r="200025" b="13525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18651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3F6AB950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ladea" w:hAnsi="Caladea"/>
                                <w:color w:val="000000" w:themeColor="text1"/>
                                <w:sz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Projet Portes Ouvertes - Énigme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99EFE7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0;margin-top:206.95pt;width:453.75pt;height:146.8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" fillcolor="#d8d8d8 [2732]" strokeweight=".5pt">
                <v:shadow on="t" type="perspective" color="black" opacity="26214f" offset="0,0" matrix="66847f,,,66847f"/>
                <v:textbox>
                  <w:txbxContent>
                    <w:p w14:paraId="3F6AB950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ladea" w:hAnsi="Caladea"/>
                          <w:color w:val="000000" w:themeColor="text1"/>
                          <w:sz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Projet Portes Ouvertes - Énigme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D1A1E" wp14:editId="178FF107">
                <wp:simplePos x="0" y="0"/>
                <wp:positionH relativeFrom="margin">
                  <wp:align>left</wp:align>
                </wp:positionH>
                <wp:positionV relativeFrom="paragraph">
                  <wp:posOffset>5759928</wp:posOffset>
                </wp:positionV>
                <wp:extent cx="5762625" cy="658698"/>
                <wp:effectExtent l="38100" t="57150" r="47625" b="4635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3D45A684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GUIGAND Nathan</w:t>
                            </w:r>
                            <w:r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SN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D1A1E" id="Zone de texte 6" o:spid="_x0000_s1027" type="#_x0000_t202" style="position:absolute;margin-left:0;margin-top:453.55pt;width:453.75pt;height:51.8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" fillcolor="#d8d8d8 [2732]" stroked="f" strokeweight=".5pt">
                <v:textbox>
                  <w:txbxContent>
                    <w:p w14:paraId="3D45A684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GUIGAND Nathan</w:t>
                      </w:r>
                      <w:r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SN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1E6466" wp14:editId="10FE6224">
                <wp:simplePos x="0" y="0"/>
                <wp:positionH relativeFrom="margin">
                  <wp:align>center</wp:align>
                </wp:positionH>
                <wp:positionV relativeFrom="paragraph">
                  <wp:posOffset>9019651</wp:posOffset>
                </wp:positionV>
                <wp:extent cx="5762625" cy="442078"/>
                <wp:effectExtent l="38100" t="57150" r="47625" b="5334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4420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2E5FD979" w14:textId="77777777" w:rsidR="004C2618" w:rsidRPr="004C2618" w:rsidRDefault="004C2618" w:rsidP="004C2618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18/10/19 au 12/12/19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6466" id="Zone de texte 7" o:spid="_x0000_s1028" type="#_x0000_t202" style="position:absolute;margin-left:0;margin-top:710.2pt;width:453.75pt;height:34.8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" fillcolor="#d8d8d8 [2732]" stroked="f" strokeweight=".5pt">
                <v:textbox>
                  <w:txbxContent>
                    <w:p w14:paraId="2E5FD979" w14:textId="77777777" w:rsidR="004C2618" w:rsidRPr="004C2618" w:rsidRDefault="004C2618" w:rsidP="004C2618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18/10/19 au 12/12/19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07C4B1" wp14:editId="671163F5">
                <wp:simplePos x="0" y="0"/>
                <wp:positionH relativeFrom="margin">
                  <wp:align>center</wp:align>
                </wp:positionH>
                <wp:positionV relativeFrom="paragraph">
                  <wp:posOffset>959256</wp:posOffset>
                </wp:positionV>
                <wp:extent cx="5762625" cy="658698"/>
                <wp:effectExtent l="38100" t="57150" r="47625" b="4635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2625" cy="65869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hilly" dir="t">
                            <a:rot lat="0" lon="0" rev="18480000"/>
                          </a:lightRig>
                        </a:scene3d>
                        <a:sp3d prstMaterial="clear">
                          <a:bevelT h="63500"/>
                        </a:sp3d>
                      </wps:spPr>
                      <wps:txbx>
                        <w:txbxContent>
                          <w:p w14:paraId="1F509460" w14:textId="77777777" w:rsidR="000A1FEF" w:rsidRPr="004C2618" w:rsidRDefault="000A1FEF" w:rsidP="000A1FEF">
                            <w:pPr>
                              <w:jc w:val="center"/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Compte Rendu </w:t>
                            </w:r>
                            <w:r w:rsidR="004C2618" w:rsidRPr="004C2618">
                              <w:rPr>
                                <w:rFonts w:ascii="Caladea" w:hAnsi="Caladea"/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d’Activité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7C4B1" id="Zone de texte 1" o:spid="_x0000_s1029" type="#_x0000_t202" style="position:absolute;margin-left:0;margin-top:75.55pt;width:453.75pt;height:51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" fillcolor="#d8d8d8 [2732]" stroked="f" strokeweight=".5pt">
                <v:textbox>
                  <w:txbxContent>
                    <w:p w14:paraId="1F509460" w14:textId="77777777" w:rsidR="000A1FEF" w:rsidRPr="004C2618" w:rsidRDefault="000A1FEF" w:rsidP="000A1FEF">
                      <w:pPr>
                        <w:jc w:val="center"/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Compte Rendu </w:t>
                      </w:r>
                      <w:r w:rsidR="004C2618" w:rsidRPr="004C2618">
                        <w:rPr>
                          <w:rFonts w:ascii="Caladea" w:hAnsi="Caladea"/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d’Activité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134ADE9" wp14:editId="7D007971">
            <wp:simplePos x="0" y="0"/>
            <wp:positionH relativeFrom="margin">
              <wp:posOffset>-593889</wp:posOffset>
            </wp:positionH>
            <wp:positionV relativeFrom="paragraph">
              <wp:posOffset>-436808</wp:posOffset>
            </wp:positionV>
            <wp:extent cx="3289955" cy="1041166"/>
            <wp:effectExtent l="0" t="0" r="5715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campus_stfelixlasall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55" cy="1041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4B1353" w14:textId="77777777" w:rsidR="004C2618" w:rsidRPr="004C2618" w:rsidRDefault="004C2618" w:rsidP="004C2618"/>
    <w:p w14:paraId="33313244" w14:textId="77777777" w:rsidR="004C2618" w:rsidRPr="004C2618" w:rsidRDefault="004C2618" w:rsidP="004C2618"/>
    <w:p w14:paraId="01622FC0" w14:textId="77777777" w:rsidR="004C2618" w:rsidRPr="004C2618" w:rsidRDefault="004C2618" w:rsidP="004C2618"/>
    <w:p w14:paraId="2ECE9272" w14:textId="77777777" w:rsidR="004C2618" w:rsidRPr="004C2618" w:rsidRDefault="004C2618" w:rsidP="004C2618"/>
    <w:p w14:paraId="45D4F402" w14:textId="77777777" w:rsidR="004C2618" w:rsidRPr="004C2618" w:rsidRDefault="004C2618" w:rsidP="004C2618"/>
    <w:p w14:paraId="15A1D8D8" w14:textId="77777777" w:rsidR="004C2618" w:rsidRPr="004C2618" w:rsidRDefault="004C2618" w:rsidP="004C2618"/>
    <w:p w14:paraId="7D0885AC" w14:textId="77777777" w:rsidR="004C2618" w:rsidRPr="004C2618" w:rsidRDefault="004C2618" w:rsidP="004C2618"/>
    <w:p w14:paraId="4AFD01F5" w14:textId="77777777" w:rsidR="004C2618" w:rsidRPr="004C2618" w:rsidRDefault="004C2618" w:rsidP="004C2618"/>
    <w:p w14:paraId="6740F230" w14:textId="77777777" w:rsidR="004C2618" w:rsidRPr="004C2618" w:rsidRDefault="004C2618" w:rsidP="004C2618"/>
    <w:p w14:paraId="419801A4" w14:textId="77777777" w:rsidR="004C2618" w:rsidRPr="004C2618" w:rsidRDefault="004C2618" w:rsidP="004C2618"/>
    <w:p w14:paraId="7F83C11F" w14:textId="77777777" w:rsidR="004C2618" w:rsidRPr="004C2618" w:rsidRDefault="004C2618" w:rsidP="004C2618"/>
    <w:p w14:paraId="7C94CC93" w14:textId="77777777" w:rsidR="004C2618" w:rsidRPr="004C2618" w:rsidRDefault="004C2618" w:rsidP="004C2618"/>
    <w:p w14:paraId="73792F97" w14:textId="77777777" w:rsidR="004C2618" w:rsidRPr="004C2618" w:rsidRDefault="004C2618" w:rsidP="004C2618"/>
    <w:p w14:paraId="0B23AE5E" w14:textId="77777777" w:rsidR="004C2618" w:rsidRPr="004C2618" w:rsidRDefault="004C2618" w:rsidP="004C2618"/>
    <w:p w14:paraId="72E4FF06" w14:textId="77777777" w:rsidR="004C2618" w:rsidRPr="004C2618" w:rsidRDefault="004C2618" w:rsidP="004C2618"/>
    <w:p w14:paraId="56186FD5" w14:textId="77777777" w:rsidR="004C2618" w:rsidRPr="004C2618" w:rsidRDefault="004C2618" w:rsidP="004C2618"/>
    <w:p w14:paraId="02871287" w14:textId="77777777" w:rsidR="004C2618" w:rsidRPr="004C2618" w:rsidRDefault="004C2618" w:rsidP="004C2618"/>
    <w:p w14:paraId="12DE77D9" w14:textId="77777777" w:rsidR="004C2618" w:rsidRPr="004C2618" w:rsidRDefault="004C2618" w:rsidP="004C2618"/>
    <w:p w14:paraId="7BA87927" w14:textId="77777777" w:rsidR="004C2618" w:rsidRPr="004C2618" w:rsidRDefault="004C2618" w:rsidP="004C2618"/>
    <w:p w14:paraId="093CBC4A" w14:textId="77777777" w:rsidR="004C2618" w:rsidRPr="004C2618" w:rsidRDefault="004C2618" w:rsidP="004C2618"/>
    <w:p w14:paraId="7A1024BE" w14:textId="77777777" w:rsidR="004C2618" w:rsidRPr="004C2618" w:rsidRDefault="004C2618" w:rsidP="004C2618"/>
    <w:p w14:paraId="585E8043" w14:textId="77777777" w:rsidR="004C2618" w:rsidRDefault="004C2618" w:rsidP="004C2618"/>
    <w:p w14:paraId="3C6B7244" w14:textId="77777777" w:rsidR="004C2618" w:rsidRDefault="004C2618" w:rsidP="004C2618">
      <w:pPr>
        <w:tabs>
          <w:tab w:val="left" w:pos="2301"/>
        </w:tabs>
      </w:pPr>
      <w:r>
        <w:tab/>
      </w:r>
    </w:p>
    <w:p w14:paraId="010B7213" w14:textId="77777777" w:rsidR="004C2618" w:rsidRDefault="004C2618" w:rsidP="004C2618">
      <w:pPr>
        <w:tabs>
          <w:tab w:val="left" w:pos="2301"/>
        </w:tabs>
      </w:pPr>
    </w:p>
    <w:p w14:paraId="2F23EE70" w14:textId="77777777" w:rsidR="004C2618" w:rsidRDefault="004C2618" w:rsidP="004C2618">
      <w:pPr>
        <w:tabs>
          <w:tab w:val="left" w:pos="2301"/>
        </w:tabs>
      </w:pPr>
    </w:p>
    <w:p w14:paraId="107F06A0" w14:textId="77777777" w:rsidR="004C2618" w:rsidRDefault="004C2618" w:rsidP="004C2618">
      <w:pPr>
        <w:tabs>
          <w:tab w:val="left" w:pos="2301"/>
        </w:tabs>
      </w:pPr>
    </w:p>
    <w:p w14:paraId="742DCF1F" w14:textId="77777777" w:rsidR="004C2618" w:rsidRDefault="004C2618" w:rsidP="004C2618">
      <w:pPr>
        <w:tabs>
          <w:tab w:val="left" w:pos="2301"/>
        </w:tabs>
      </w:pPr>
    </w:p>
    <w:p w14:paraId="1C6FDA27" w14:textId="77777777" w:rsidR="004C2618" w:rsidRDefault="004C2618" w:rsidP="004C2618">
      <w:pPr>
        <w:tabs>
          <w:tab w:val="left" w:pos="2301"/>
        </w:tabs>
      </w:pPr>
    </w:p>
    <w:p w14:paraId="0A10CC09" w14:textId="77777777" w:rsidR="004C2618" w:rsidRDefault="004C2618" w:rsidP="004C2618">
      <w:pPr>
        <w:tabs>
          <w:tab w:val="left" w:pos="2301"/>
        </w:tabs>
      </w:pPr>
    </w:p>
    <w:p w14:paraId="41701BC8" w14:textId="77777777" w:rsidR="004C2618" w:rsidRDefault="004C2618" w:rsidP="004C2618">
      <w:pPr>
        <w:tabs>
          <w:tab w:val="left" w:pos="2301"/>
        </w:tabs>
      </w:pPr>
    </w:p>
    <w:p w14:paraId="04E6AF70" w14:textId="77777777" w:rsidR="004C2618" w:rsidRDefault="004C2618" w:rsidP="004C2618">
      <w:pPr>
        <w:tabs>
          <w:tab w:val="left" w:pos="2301"/>
        </w:tabs>
      </w:pPr>
    </w:p>
    <w:p w14:paraId="20E4FEC2" w14:textId="77777777" w:rsidR="004C2618" w:rsidRDefault="004C2618" w:rsidP="004C2618">
      <w:pPr>
        <w:tabs>
          <w:tab w:val="left" w:pos="230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928335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E0C41" w14:textId="77777777" w:rsidR="004C2618" w:rsidRDefault="004C2618">
          <w:pPr>
            <w:pStyle w:val="En-ttedetabledesmatires"/>
          </w:pPr>
          <w:r>
            <w:t>Table des matières</w:t>
          </w:r>
        </w:p>
        <w:p w14:paraId="1584B153" w14:textId="26CD9FEF" w:rsidR="00D963DB" w:rsidRDefault="004C2618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6438461" w:history="1">
            <w:r w:rsidR="00D963DB" w:rsidRPr="004C3917">
              <w:rPr>
                <w:rStyle w:val="Lienhypertexte"/>
                <w:noProof/>
              </w:rPr>
              <w:t>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18/10/19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_Toc26438461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E937580" w14:textId="3E610765" w:rsidR="00D963DB" w:rsidRDefault="0081032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2" w:history="1">
            <w:r w:rsidR="00D963DB" w:rsidRPr="004C3917">
              <w:rPr>
                <w:rStyle w:val="Lienhypertexte"/>
                <w:noProof/>
              </w:rPr>
              <w:t>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08/11/19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_Toc26438462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A0F79C2" w14:textId="09893799" w:rsidR="00D963DB" w:rsidRDefault="00810329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3" w:history="1">
            <w:r w:rsidR="00D963DB" w:rsidRPr="004C3917">
              <w:rPr>
                <w:rStyle w:val="Lienhypertexte"/>
                <w:noProof/>
              </w:rPr>
              <w:t>III.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10/11/19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_Toc26438463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3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5EBEBB2D" w14:textId="03C2EE1B" w:rsidR="00D963DB" w:rsidRDefault="00810329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4" w:history="1">
            <w:r w:rsidR="00D963DB" w:rsidRPr="004C3917">
              <w:rPr>
                <w:rStyle w:val="Lienhypertexte"/>
                <w:noProof/>
              </w:rPr>
              <w:t>IV.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15/11/19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_Toc26438464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561F93EC" w14:textId="4D77A472" w:rsidR="00D963DB" w:rsidRDefault="00810329">
          <w:pPr>
            <w:pStyle w:val="TM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26438465" w:history="1">
            <w:r w:rsidR="00D963DB" w:rsidRPr="004C3917">
              <w:rPr>
                <w:rStyle w:val="Lienhypertexte"/>
                <w:noProof/>
              </w:rPr>
              <w:t>V.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22/11/19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_Toc26438465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47AB820" w14:textId="3DE6432D" w:rsidR="00D963DB" w:rsidRDefault="00810329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6" w:history="1">
            <w:r w:rsidR="00D963DB" w:rsidRPr="004C3917">
              <w:rPr>
                <w:rStyle w:val="Lienhypertexte"/>
                <w:noProof/>
              </w:rPr>
              <w:t>VI.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29/11/19 :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_Toc26438466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4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42F672F9" w14:textId="0CFBFD1A" w:rsidR="00D963DB" w:rsidRDefault="00810329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7" w:history="1">
            <w:r w:rsidR="00D963DB" w:rsidRPr="004C3917">
              <w:rPr>
                <w:rStyle w:val="Lienhypertexte"/>
                <w:noProof/>
              </w:rPr>
              <w:t>VII.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04/12/19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_Toc26438467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5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03A5A203" w14:textId="03078CB7" w:rsidR="00D963DB" w:rsidRDefault="00810329">
          <w:pPr>
            <w:pStyle w:val="TM1"/>
            <w:tabs>
              <w:tab w:val="left" w:pos="660"/>
              <w:tab w:val="right" w:leader="dot" w:pos="9062"/>
            </w:tabs>
            <w:rPr>
              <w:rFonts w:cstheme="minorBidi"/>
              <w:noProof/>
            </w:rPr>
          </w:pPr>
          <w:hyperlink w:anchor="_Toc26438468" w:history="1">
            <w:r w:rsidR="00D963DB" w:rsidRPr="004C3917">
              <w:rPr>
                <w:rStyle w:val="Lienhypertexte"/>
                <w:noProof/>
              </w:rPr>
              <w:t>VIII.</w:t>
            </w:r>
            <w:r w:rsidR="00D963DB">
              <w:rPr>
                <w:rFonts w:cstheme="minorBidi"/>
                <w:noProof/>
              </w:rPr>
              <w:tab/>
            </w:r>
            <w:r w:rsidR="00D963DB" w:rsidRPr="004C3917">
              <w:rPr>
                <w:rStyle w:val="Lienhypertexte"/>
                <w:noProof/>
              </w:rPr>
              <w:t>Le 05/12/19 : Temps Perso</w:t>
            </w:r>
            <w:r w:rsidR="00D963DB">
              <w:rPr>
                <w:noProof/>
                <w:webHidden/>
              </w:rPr>
              <w:tab/>
            </w:r>
            <w:r w:rsidR="00D963DB">
              <w:rPr>
                <w:noProof/>
                <w:webHidden/>
              </w:rPr>
              <w:fldChar w:fldCharType="begin"/>
            </w:r>
            <w:r w:rsidR="00D963DB">
              <w:rPr>
                <w:noProof/>
                <w:webHidden/>
              </w:rPr>
              <w:instrText xml:space="preserve"> PAGEREF _Toc26438468 \h </w:instrText>
            </w:r>
            <w:r w:rsidR="00D963DB">
              <w:rPr>
                <w:noProof/>
                <w:webHidden/>
              </w:rPr>
            </w:r>
            <w:r w:rsidR="00D963DB">
              <w:rPr>
                <w:noProof/>
                <w:webHidden/>
              </w:rPr>
              <w:fldChar w:fldCharType="separate"/>
            </w:r>
            <w:r w:rsidR="00D963DB">
              <w:rPr>
                <w:noProof/>
                <w:webHidden/>
              </w:rPr>
              <w:t>5</w:t>
            </w:r>
            <w:r w:rsidR="00D963DB">
              <w:rPr>
                <w:noProof/>
                <w:webHidden/>
              </w:rPr>
              <w:fldChar w:fldCharType="end"/>
            </w:r>
          </w:hyperlink>
        </w:p>
        <w:p w14:paraId="13D4BB05" w14:textId="0445019E" w:rsidR="004C2618" w:rsidRDefault="004C2618">
          <w:r>
            <w:rPr>
              <w:rFonts w:eastAsiaTheme="minorEastAsia" w:cs="Times New Roman"/>
              <w:lang w:eastAsia="fr-FR"/>
            </w:rPr>
            <w:fldChar w:fldCharType="end"/>
          </w:r>
        </w:p>
      </w:sdtContent>
    </w:sdt>
    <w:p w14:paraId="6317582D" w14:textId="77777777" w:rsidR="004C2618" w:rsidRDefault="004C2618" w:rsidP="004C2618">
      <w:pPr>
        <w:tabs>
          <w:tab w:val="left" w:pos="2301"/>
        </w:tabs>
      </w:pPr>
    </w:p>
    <w:p w14:paraId="119E9A61" w14:textId="77777777" w:rsidR="004C2618" w:rsidRDefault="004C2618" w:rsidP="004C2618">
      <w:pPr>
        <w:tabs>
          <w:tab w:val="left" w:pos="2301"/>
        </w:tabs>
      </w:pPr>
    </w:p>
    <w:p w14:paraId="0C954186" w14:textId="77777777" w:rsidR="004C2618" w:rsidRDefault="004C2618" w:rsidP="004C2618">
      <w:pPr>
        <w:tabs>
          <w:tab w:val="left" w:pos="2301"/>
        </w:tabs>
      </w:pPr>
    </w:p>
    <w:p w14:paraId="54FF73B1" w14:textId="77777777" w:rsidR="004C2618" w:rsidRDefault="004C2618" w:rsidP="004C2618">
      <w:pPr>
        <w:tabs>
          <w:tab w:val="left" w:pos="2301"/>
        </w:tabs>
      </w:pPr>
    </w:p>
    <w:p w14:paraId="6706281D" w14:textId="77777777" w:rsidR="004C2618" w:rsidRDefault="004C2618" w:rsidP="004C2618">
      <w:pPr>
        <w:tabs>
          <w:tab w:val="left" w:pos="2301"/>
        </w:tabs>
      </w:pPr>
    </w:p>
    <w:p w14:paraId="723DC011" w14:textId="77777777" w:rsidR="004C2618" w:rsidRDefault="004C2618" w:rsidP="004C2618">
      <w:pPr>
        <w:tabs>
          <w:tab w:val="left" w:pos="2301"/>
        </w:tabs>
      </w:pPr>
    </w:p>
    <w:p w14:paraId="45FE3CB8" w14:textId="77777777" w:rsidR="004C2618" w:rsidRDefault="004C2618" w:rsidP="004C2618">
      <w:pPr>
        <w:tabs>
          <w:tab w:val="left" w:pos="2301"/>
        </w:tabs>
      </w:pPr>
    </w:p>
    <w:p w14:paraId="456C3217" w14:textId="77777777" w:rsidR="004C2618" w:rsidRDefault="004C2618" w:rsidP="004C2618">
      <w:pPr>
        <w:tabs>
          <w:tab w:val="left" w:pos="2301"/>
        </w:tabs>
      </w:pPr>
    </w:p>
    <w:p w14:paraId="62CA6EA0" w14:textId="77777777" w:rsidR="004C2618" w:rsidRDefault="004C2618" w:rsidP="004C2618">
      <w:pPr>
        <w:tabs>
          <w:tab w:val="left" w:pos="2301"/>
        </w:tabs>
      </w:pPr>
    </w:p>
    <w:p w14:paraId="0B02DAE7" w14:textId="77777777" w:rsidR="004C2618" w:rsidRDefault="004C2618" w:rsidP="004C2618">
      <w:pPr>
        <w:tabs>
          <w:tab w:val="left" w:pos="2301"/>
        </w:tabs>
      </w:pPr>
    </w:p>
    <w:p w14:paraId="07947D2E" w14:textId="77777777" w:rsidR="004C2618" w:rsidRDefault="004C2618" w:rsidP="004C2618">
      <w:pPr>
        <w:tabs>
          <w:tab w:val="left" w:pos="2301"/>
        </w:tabs>
      </w:pPr>
    </w:p>
    <w:p w14:paraId="6692F618" w14:textId="77777777" w:rsidR="004C2618" w:rsidRDefault="004C2618" w:rsidP="004C2618">
      <w:pPr>
        <w:tabs>
          <w:tab w:val="left" w:pos="2301"/>
        </w:tabs>
      </w:pPr>
    </w:p>
    <w:p w14:paraId="2EF7F340" w14:textId="77777777" w:rsidR="004C2618" w:rsidRDefault="004C2618" w:rsidP="004C2618">
      <w:pPr>
        <w:tabs>
          <w:tab w:val="left" w:pos="2301"/>
        </w:tabs>
      </w:pPr>
    </w:p>
    <w:p w14:paraId="793BB3BD" w14:textId="77777777" w:rsidR="004C2618" w:rsidRDefault="004C2618" w:rsidP="004C2618">
      <w:pPr>
        <w:tabs>
          <w:tab w:val="left" w:pos="2301"/>
        </w:tabs>
      </w:pPr>
    </w:p>
    <w:p w14:paraId="026B6388" w14:textId="77777777" w:rsidR="004C2618" w:rsidRDefault="004C2618" w:rsidP="004C2618">
      <w:pPr>
        <w:tabs>
          <w:tab w:val="left" w:pos="2301"/>
        </w:tabs>
      </w:pPr>
    </w:p>
    <w:p w14:paraId="6CD61446" w14:textId="77777777" w:rsidR="004C2618" w:rsidRDefault="004C2618" w:rsidP="004C2618">
      <w:pPr>
        <w:tabs>
          <w:tab w:val="left" w:pos="2301"/>
        </w:tabs>
      </w:pPr>
    </w:p>
    <w:p w14:paraId="6BD4A04A" w14:textId="77777777" w:rsidR="004C2618" w:rsidRDefault="004C2618" w:rsidP="004C2618">
      <w:pPr>
        <w:tabs>
          <w:tab w:val="left" w:pos="2301"/>
        </w:tabs>
      </w:pPr>
    </w:p>
    <w:p w14:paraId="57162626" w14:textId="77777777" w:rsidR="004C2618" w:rsidRDefault="004C2618" w:rsidP="004C2618">
      <w:pPr>
        <w:tabs>
          <w:tab w:val="left" w:pos="2301"/>
        </w:tabs>
      </w:pPr>
    </w:p>
    <w:p w14:paraId="07C275F8" w14:textId="77777777" w:rsidR="004C2618" w:rsidRDefault="004C2618" w:rsidP="004C2618">
      <w:pPr>
        <w:tabs>
          <w:tab w:val="left" w:pos="2301"/>
        </w:tabs>
      </w:pPr>
    </w:p>
    <w:p w14:paraId="4A346FBA" w14:textId="77777777" w:rsidR="004C2618" w:rsidRDefault="004C2618" w:rsidP="004C2618">
      <w:pPr>
        <w:tabs>
          <w:tab w:val="left" w:pos="2301"/>
        </w:tabs>
      </w:pPr>
    </w:p>
    <w:p w14:paraId="58AF1B18" w14:textId="77777777" w:rsidR="004C2618" w:rsidRDefault="004C2618" w:rsidP="004C2618">
      <w:pPr>
        <w:tabs>
          <w:tab w:val="left" w:pos="2301"/>
        </w:tabs>
      </w:pPr>
    </w:p>
    <w:p w14:paraId="50AF5078" w14:textId="77777777" w:rsidR="004C2618" w:rsidRDefault="004C2618" w:rsidP="004C2618">
      <w:pPr>
        <w:tabs>
          <w:tab w:val="left" w:pos="2301"/>
        </w:tabs>
      </w:pPr>
    </w:p>
    <w:p w14:paraId="6970BB28" w14:textId="77777777" w:rsidR="004C2618" w:rsidRDefault="004C2618" w:rsidP="004C2618">
      <w:pPr>
        <w:tabs>
          <w:tab w:val="left" w:pos="2301"/>
        </w:tabs>
      </w:pPr>
    </w:p>
    <w:p w14:paraId="24C8E51E" w14:textId="77777777" w:rsidR="004C2618" w:rsidRDefault="004C2618" w:rsidP="004C2618">
      <w:pPr>
        <w:pStyle w:val="Titre1"/>
      </w:pPr>
      <w:bookmarkStart w:id="0" w:name="_Toc26438461"/>
      <w:r>
        <w:lastRenderedPageBreak/>
        <w:t>Le 18/10/19 :</w:t>
      </w:r>
      <w:bookmarkEnd w:id="0"/>
    </w:p>
    <w:p w14:paraId="4A0A85D7" w14:textId="77777777" w:rsidR="004C2618" w:rsidRDefault="004C2618" w:rsidP="004C2618">
      <w:pPr>
        <w:pStyle w:val="Titre3"/>
      </w:pPr>
      <w:r>
        <w:t>Activités / Tâches :</w:t>
      </w:r>
    </w:p>
    <w:p w14:paraId="10BD700F" w14:textId="77777777" w:rsidR="00222750" w:rsidRDefault="00CD21AA" w:rsidP="00222750">
      <w:pPr>
        <w:pStyle w:val="Paragraphedeliste"/>
        <w:numPr>
          <w:ilvl w:val="0"/>
          <w:numId w:val="3"/>
        </w:numPr>
      </w:pPr>
      <w:r>
        <w:t>Création d’un compte sur le dépôt GitHub.</w:t>
      </w:r>
    </w:p>
    <w:p w14:paraId="4E80B8F4" w14:textId="77777777" w:rsidR="00CD21AA" w:rsidRDefault="00CD21AA" w:rsidP="00CD21AA">
      <w:pPr>
        <w:pStyle w:val="Titre4"/>
      </w:pPr>
      <w:r>
        <w:t>Durée : 15 min</w:t>
      </w:r>
    </w:p>
    <w:p w14:paraId="3B4449C0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Liaison avec le projet de groupe.</w:t>
      </w:r>
    </w:p>
    <w:p w14:paraId="45CE0DD0" w14:textId="77777777" w:rsidR="00CD21AA" w:rsidRDefault="00CD21AA" w:rsidP="00CD21AA">
      <w:pPr>
        <w:pStyle w:val="Titre4"/>
      </w:pPr>
      <w:r>
        <w:t>Durée : 5 min</w:t>
      </w:r>
    </w:p>
    <w:p w14:paraId="0CF4ADD9" w14:textId="77777777" w:rsidR="00CD21AA" w:rsidRDefault="00CD21AA" w:rsidP="00222750">
      <w:pPr>
        <w:pStyle w:val="Paragraphedeliste"/>
        <w:numPr>
          <w:ilvl w:val="0"/>
          <w:numId w:val="3"/>
        </w:numPr>
      </w:pPr>
      <w:r>
        <w:t>Clonage du dépôt en local et enrichissement en données de celui-ci (Gantt).</w:t>
      </w:r>
    </w:p>
    <w:p w14:paraId="21BE03AC" w14:textId="77777777" w:rsidR="00CD21AA" w:rsidRPr="00222750" w:rsidRDefault="00CD21AA" w:rsidP="00CD21AA">
      <w:pPr>
        <w:pStyle w:val="Titre4"/>
      </w:pPr>
      <w:r>
        <w:t>Durée : 20 min</w:t>
      </w:r>
    </w:p>
    <w:p w14:paraId="119FACE9" w14:textId="77777777" w:rsidR="005622A4" w:rsidRDefault="004C2618" w:rsidP="005622A4">
      <w:pPr>
        <w:pStyle w:val="Paragraphedeliste"/>
        <w:numPr>
          <w:ilvl w:val="0"/>
          <w:numId w:val="3"/>
        </w:numPr>
      </w:pPr>
      <w:r>
        <w:t>Finalisation de la planification du diagramme de Gantt. Affectation des ressources du projet, vérification de la durée des tâches.</w:t>
      </w:r>
    </w:p>
    <w:p w14:paraId="35B92ECD" w14:textId="77777777" w:rsidR="004C2618" w:rsidRDefault="004C2618" w:rsidP="004C2618">
      <w:pPr>
        <w:pStyle w:val="Titre4"/>
      </w:pPr>
      <w:r>
        <w:t>Durée : 30 minutes.</w:t>
      </w:r>
    </w:p>
    <w:p w14:paraId="1C45453E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Gestion des ports du switch</w:t>
      </w:r>
    </w:p>
    <w:p w14:paraId="287E1C0A" w14:textId="77777777" w:rsidR="005622A4" w:rsidRDefault="005622A4" w:rsidP="005622A4">
      <w:pPr>
        <w:pStyle w:val="Titre4"/>
      </w:pPr>
      <w:r>
        <w:t>Durée : 30 minutes</w:t>
      </w:r>
    </w:p>
    <w:p w14:paraId="09066E2C" w14:textId="77777777" w:rsidR="005622A4" w:rsidRDefault="005622A4" w:rsidP="005622A4">
      <w:pPr>
        <w:pStyle w:val="Paragraphedeliste"/>
        <w:numPr>
          <w:ilvl w:val="0"/>
          <w:numId w:val="3"/>
        </w:numPr>
      </w:pPr>
      <w:r>
        <w:t>Impression du travail de chaque personne.</w:t>
      </w:r>
    </w:p>
    <w:p w14:paraId="56BD4CD9" w14:textId="77777777" w:rsidR="005622A4" w:rsidRPr="005622A4" w:rsidRDefault="005622A4" w:rsidP="005622A4">
      <w:pPr>
        <w:pStyle w:val="Titre4"/>
      </w:pPr>
      <w:r>
        <w:t>Durée : 30 minutes</w:t>
      </w:r>
    </w:p>
    <w:p w14:paraId="373A09E2" w14:textId="12B4223C" w:rsidR="004C2618" w:rsidRDefault="004C2618" w:rsidP="004C2618">
      <w:pPr>
        <w:pStyle w:val="Paragraphedeliste"/>
        <w:pBdr>
          <w:bottom w:val="single" w:sz="6" w:space="1" w:color="auto"/>
        </w:pBdr>
      </w:pPr>
    </w:p>
    <w:p w14:paraId="7B6BCCCE" w14:textId="719D0214" w:rsidR="001B23B9" w:rsidRDefault="001B23B9" w:rsidP="004C2618">
      <w:pPr>
        <w:pStyle w:val="Paragraphedeliste"/>
      </w:pPr>
    </w:p>
    <w:p w14:paraId="2F65B439" w14:textId="0170C065" w:rsidR="001B23B9" w:rsidRDefault="001B23B9" w:rsidP="001B23B9">
      <w:pPr>
        <w:pStyle w:val="Titre1"/>
      </w:pPr>
      <w:bookmarkStart w:id="1" w:name="_Toc26438462"/>
      <w:r>
        <w:t>Le 08/11/19 :</w:t>
      </w:r>
      <w:bookmarkEnd w:id="1"/>
    </w:p>
    <w:p w14:paraId="5D919D5C" w14:textId="2D733932" w:rsidR="001B23B9" w:rsidRDefault="001B23B9" w:rsidP="001B23B9">
      <w:pPr>
        <w:pStyle w:val="Titre3"/>
      </w:pPr>
      <w:r>
        <w:t>Activités / Tâches :</w:t>
      </w:r>
    </w:p>
    <w:p w14:paraId="38660CB4" w14:textId="25DA1F3C" w:rsidR="001B23B9" w:rsidRDefault="001B23B9" w:rsidP="001B23B9">
      <w:pPr>
        <w:pStyle w:val="Paragraphedeliste"/>
        <w:numPr>
          <w:ilvl w:val="0"/>
          <w:numId w:val="4"/>
        </w:numPr>
      </w:pPr>
      <w:r>
        <w:t xml:space="preserve">Configuration d’un switch </w:t>
      </w:r>
      <w:r w:rsidR="00C44322">
        <w:t>Cisco</w:t>
      </w:r>
      <w:r>
        <w:t>.</w:t>
      </w:r>
    </w:p>
    <w:p w14:paraId="1F712864" w14:textId="1FE64F6C" w:rsidR="001B23B9" w:rsidRDefault="001B23B9" w:rsidP="001B23B9">
      <w:pPr>
        <w:pStyle w:val="Titre4"/>
      </w:pPr>
      <w:r>
        <w:t>Durée : 2h15</w:t>
      </w:r>
      <w:r w:rsidR="00D37A48">
        <w:t xml:space="preserve"> min</w:t>
      </w:r>
    </w:p>
    <w:p w14:paraId="15771FC0" w14:textId="08DE9ABF" w:rsidR="001B23B9" w:rsidRDefault="001B23B9" w:rsidP="001B23B9">
      <w:pPr>
        <w:pStyle w:val="Paragraphedeliste"/>
        <w:numPr>
          <w:ilvl w:val="0"/>
          <w:numId w:val="4"/>
        </w:numPr>
      </w:pPr>
      <w:r>
        <w:t>Définition d’un type de programme pour le test de bon fonctionnement du réseau.</w:t>
      </w:r>
    </w:p>
    <w:p w14:paraId="5EE34563" w14:textId="1F086216" w:rsidR="001B23B9" w:rsidRDefault="00C44322" w:rsidP="00C44322">
      <w:pPr>
        <w:pStyle w:val="Titre4"/>
      </w:pPr>
      <w:r>
        <w:t>Durée : 30 min</w:t>
      </w:r>
    </w:p>
    <w:p w14:paraId="025274A8" w14:textId="1FA7B08C" w:rsidR="001B23B9" w:rsidRDefault="001B23B9" w:rsidP="001B23B9">
      <w:pPr>
        <w:pStyle w:val="Paragraphedeliste"/>
        <w:numPr>
          <w:ilvl w:val="0"/>
          <w:numId w:val="4"/>
        </w:numPr>
      </w:pPr>
      <w:r>
        <w:t>Recherche d’un programme correspondant.</w:t>
      </w:r>
    </w:p>
    <w:p w14:paraId="7F2CBA6E" w14:textId="505BCE7A" w:rsidR="00C44322" w:rsidRDefault="00C44322" w:rsidP="00C44322">
      <w:pPr>
        <w:pStyle w:val="Titre4"/>
      </w:pPr>
      <w:r>
        <w:t>Durée : 15 min</w:t>
      </w:r>
    </w:p>
    <w:p w14:paraId="4196F4A9" w14:textId="77777777" w:rsidR="001B23B9" w:rsidRDefault="001B23B9" w:rsidP="001B23B9">
      <w:pPr>
        <w:pStyle w:val="Paragraphedeliste"/>
      </w:pPr>
    </w:p>
    <w:p w14:paraId="34587BED" w14:textId="3BED0A74" w:rsidR="001B23B9" w:rsidRPr="001B23B9" w:rsidRDefault="001B23B9" w:rsidP="001B23B9">
      <w:pPr>
        <w:pStyle w:val="Paragraphedeliste"/>
        <w:numPr>
          <w:ilvl w:val="0"/>
          <w:numId w:val="4"/>
        </w:numPr>
      </w:pPr>
      <w:r>
        <w:t>Début d’</w:t>
      </w:r>
      <w:r w:rsidR="00C44322">
        <w:t>adaptation</w:t>
      </w:r>
      <w:r>
        <w:t xml:space="preserve"> de ce programme avec le cahier des charges.</w:t>
      </w:r>
      <w:r w:rsidR="00C44322">
        <w:t xml:space="preserve"> </w:t>
      </w:r>
    </w:p>
    <w:p w14:paraId="7FAC2C82" w14:textId="265EEA9D" w:rsidR="001B23B9" w:rsidRDefault="00C44322" w:rsidP="00C44322">
      <w:pPr>
        <w:pStyle w:val="Titre4"/>
        <w:pBdr>
          <w:bottom w:val="single" w:sz="6" w:space="1" w:color="auto"/>
        </w:pBdr>
      </w:pPr>
      <w:r>
        <w:t>Durée : 10 min</w:t>
      </w:r>
    </w:p>
    <w:p w14:paraId="225B6247" w14:textId="26D5FE15" w:rsidR="00833586" w:rsidRDefault="00833586" w:rsidP="00833586"/>
    <w:p w14:paraId="7A813F9F" w14:textId="133CC18B" w:rsidR="00833586" w:rsidRDefault="00833586" w:rsidP="00833586">
      <w:pPr>
        <w:pStyle w:val="Titre1"/>
      </w:pPr>
      <w:bookmarkStart w:id="2" w:name="_Toc26438463"/>
      <w:r>
        <w:t>Le 10/11/19 :</w:t>
      </w:r>
      <w:r w:rsidR="00884FBD">
        <w:t xml:space="preserve"> Temps Perso</w:t>
      </w:r>
      <w:bookmarkEnd w:id="2"/>
    </w:p>
    <w:p w14:paraId="2422C9ED" w14:textId="46F5BDF1" w:rsidR="00833586" w:rsidRDefault="00833586" w:rsidP="00833586">
      <w:pPr>
        <w:pStyle w:val="Titre3"/>
      </w:pPr>
      <w:r>
        <w:t>Activités / Tâches :</w:t>
      </w:r>
    </w:p>
    <w:p w14:paraId="5C84A52F" w14:textId="61E773B7" w:rsidR="00833586" w:rsidRDefault="00833586" w:rsidP="00833586">
      <w:r>
        <w:t xml:space="preserve">1 – Suppression de la configuration actuelle du SWITCH (étant récupéré), et mise en place de la nouvelle configuration. </w:t>
      </w:r>
    </w:p>
    <w:p w14:paraId="074F30FD" w14:textId="3A68EE16" w:rsidR="00833586" w:rsidRDefault="00833586" w:rsidP="00833586">
      <w:pPr>
        <w:pStyle w:val="Titre4"/>
        <w:pBdr>
          <w:bottom w:val="single" w:sz="6" w:space="1" w:color="auto"/>
        </w:pBdr>
      </w:pPr>
      <w:r>
        <w:t>Durée : 1h30 min</w:t>
      </w:r>
    </w:p>
    <w:p w14:paraId="4FFE892F" w14:textId="515F3AD3" w:rsidR="00FB0D62" w:rsidRDefault="00FB0D62" w:rsidP="00FB0D62"/>
    <w:p w14:paraId="4D609BB9" w14:textId="2EF6D8DF" w:rsidR="00D37A48" w:rsidRDefault="00D37A48" w:rsidP="00D37A48">
      <w:pPr>
        <w:pStyle w:val="Titre1"/>
      </w:pPr>
      <w:bookmarkStart w:id="3" w:name="_Toc26438464"/>
      <w:r>
        <w:lastRenderedPageBreak/>
        <w:t>Le 15/11/19 :</w:t>
      </w:r>
      <w:bookmarkEnd w:id="3"/>
    </w:p>
    <w:p w14:paraId="4EEABA9A" w14:textId="63C2CF92" w:rsidR="00D37A48" w:rsidRDefault="00D37A48" w:rsidP="00D37A48">
      <w:pPr>
        <w:pStyle w:val="Titre3"/>
      </w:pPr>
      <w:r>
        <w:t>Activités / Tâches :</w:t>
      </w:r>
    </w:p>
    <w:p w14:paraId="43A1ED94" w14:textId="06277F2A" w:rsidR="00D37A48" w:rsidRDefault="00D37A48" w:rsidP="00D37A48">
      <w:pPr>
        <w:pStyle w:val="Paragraphedeliste"/>
        <w:numPr>
          <w:ilvl w:val="0"/>
          <w:numId w:val="5"/>
        </w:numPr>
      </w:pPr>
      <w:r>
        <w:t>Suite de l’adaptation du programme en C++ qui ping quatre adresses IP. Celui-ci teste si la communication est correcte en boucle et s’arrête dès lors que les quatre IP sont connectées.</w:t>
      </w:r>
    </w:p>
    <w:p w14:paraId="2A0565A2" w14:textId="7CCA9357" w:rsidR="00D37A48" w:rsidRDefault="00D37A48" w:rsidP="00D37A48">
      <w:pPr>
        <w:pStyle w:val="Titre4"/>
      </w:pPr>
      <w:r>
        <w:t>Durée : 2h15 min</w:t>
      </w:r>
    </w:p>
    <w:p w14:paraId="6BEF0364" w14:textId="287A0068" w:rsidR="00D37A48" w:rsidRDefault="00D37A48" w:rsidP="00D37A48">
      <w:pPr>
        <w:pStyle w:val="Paragraphedeliste"/>
        <w:numPr>
          <w:ilvl w:val="0"/>
          <w:numId w:val="5"/>
        </w:numPr>
      </w:pPr>
      <w:r>
        <w:t>Test du fonctionnement de cette application avec mise en place d’un petit réseau local avec le switch.</w:t>
      </w:r>
    </w:p>
    <w:p w14:paraId="340D5A60" w14:textId="33A8984F" w:rsidR="00D37A48" w:rsidRDefault="00D37A48" w:rsidP="00884FBD">
      <w:pPr>
        <w:pStyle w:val="Titre4"/>
        <w:pBdr>
          <w:bottom w:val="single" w:sz="6" w:space="1" w:color="auto"/>
        </w:pBdr>
      </w:pPr>
      <w:r>
        <w:t>Durée : 30 min</w:t>
      </w:r>
    </w:p>
    <w:p w14:paraId="6CD6EEC6" w14:textId="29B9A268" w:rsidR="004C3A8A" w:rsidRDefault="004C3A8A" w:rsidP="004C3A8A">
      <w:pPr>
        <w:pStyle w:val="Titre1"/>
      </w:pPr>
      <w:bookmarkStart w:id="4" w:name="_Toc26438465"/>
      <w:r>
        <w:t>Le 22/11/19 :</w:t>
      </w:r>
      <w:bookmarkEnd w:id="4"/>
    </w:p>
    <w:p w14:paraId="297384D5" w14:textId="77777777" w:rsidR="00943BA8" w:rsidRDefault="004C3A8A" w:rsidP="004C3A8A">
      <w:r>
        <w:t xml:space="preserve">Objectifs : </w:t>
      </w:r>
    </w:p>
    <w:p w14:paraId="11F661F2" w14:textId="77777777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</w:t>
      </w:r>
      <w:r w:rsidR="004C3A8A">
        <w:t xml:space="preserve">une page web locale </w:t>
      </w:r>
      <w:r>
        <w:t xml:space="preserve">à partir de l’application C++. </w:t>
      </w:r>
    </w:p>
    <w:p w14:paraId="78B98939" w14:textId="4170473C" w:rsidR="00943BA8" w:rsidRDefault="00943BA8" w:rsidP="00943BA8">
      <w:pPr>
        <w:pStyle w:val="Paragraphedeliste"/>
        <w:numPr>
          <w:ilvl w:val="0"/>
          <w:numId w:val="6"/>
        </w:numPr>
      </w:pPr>
      <w:r>
        <w:t xml:space="preserve">Exécuter cette page dès lors que </w:t>
      </w:r>
      <w:r w:rsidR="004C3A8A">
        <w:t xml:space="preserve">les tests de connexions des quatre adresses IP </w:t>
      </w:r>
      <w:r>
        <w:t xml:space="preserve">sont </w:t>
      </w:r>
      <w:r w:rsidR="004C3A8A">
        <w:t xml:space="preserve">validés. </w:t>
      </w:r>
    </w:p>
    <w:p w14:paraId="519839BC" w14:textId="3AE6FA70" w:rsidR="004C3A8A" w:rsidRDefault="00943BA8" w:rsidP="00943BA8">
      <w:pPr>
        <w:pStyle w:val="Paragraphedeliste"/>
        <w:numPr>
          <w:ilvl w:val="0"/>
          <w:numId w:val="6"/>
        </w:numPr>
      </w:pPr>
      <w:r>
        <w:t>Utilisé la page web réalisée du projet (faite par les autres)</w:t>
      </w:r>
      <w:r w:rsidR="004C3A8A">
        <w:t>.</w:t>
      </w:r>
    </w:p>
    <w:p w14:paraId="4A226E62" w14:textId="025E9CD5" w:rsidR="00B940CA" w:rsidRDefault="001D1F1B" w:rsidP="00943BA8">
      <w:pPr>
        <w:pStyle w:val="Paragraphedeliste"/>
        <w:numPr>
          <w:ilvl w:val="0"/>
          <w:numId w:val="6"/>
        </w:numPr>
      </w:pPr>
      <w:r>
        <w:t>Créer le programme pour envoyer un message Gagné quand les tests sont tous valides.</w:t>
      </w:r>
    </w:p>
    <w:p w14:paraId="54DF0844" w14:textId="02B3495C" w:rsidR="001D1F1B" w:rsidRDefault="001D1F1B" w:rsidP="00943BA8">
      <w:pPr>
        <w:pStyle w:val="Paragraphedeliste"/>
        <w:numPr>
          <w:ilvl w:val="0"/>
          <w:numId w:val="6"/>
        </w:numPr>
      </w:pPr>
      <w:r>
        <w:t>Intégrer ce programme en C++ à notre programme en C++.</w:t>
      </w:r>
    </w:p>
    <w:p w14:paraId="331207D2" w14:textId="149C1731" w:rsidR="001D1F1B" w:rsidRDefault="001D1F1B" w:rsidP="00943BA8">
      <w:pPr>
        <w:pStyle w:val="Paragraphedeliste"/>
        <w:numPr>
          <w:ilvl w:val="0"/>
          <w:numId w:val="6"/>
        </w:numPr>
      </w:pPr>
      <w:r>
        <w:t xml:space="preserve">Tester l’intégralité des réalisations précédentes (avec panne </w:t>
      </w:r>
      <w:r w:rsidR="008932D4">
        <w:t xml:space="preserve">volontaire </w:t>
      </w:r>
      <w:r>
        <w:t>et sans panne).</w:t>
      </w:r>
    </w:p>
    <w:p w14:paraId="43327EB4" w14:textId="0EA6DBB9" w:rsidR="00FE0488" w:rsidRDefault="00FE0488" w:rsidP="0090208A">
      <w:pPr>
        <w:pStyle w:val="Titre3"/>
      </w:pPr>
      <w:r>
        <w:t>Activités / Tâches :</w:t>
      </w:r>
    </w:p>
    <w:p w14:paraId="324813D0" w14:textId="0BC022AF" w:rsidR="00FE0488" w:rsidRDefault="00FE0488" w:rsidP="0090208A">
      <w:pPr>
        <w:ind w:firstLine="426"/>
      </w:pPr>
      <w:r>
        <w:t>1 – En C++, création d’une fonction qui permet d’ouvrir la page web à la fin du TEST.</w:t>
      </w:r>
    </w:p>
    <w:p w14:paraId="64FF5B0E" w14:textId="5F5372AA" w:rsidR="00FE0488" w:rsidRDefault="00FE0488" w:rsidP="0090208A">
      <w:pPr>
        <w:pStyle w:val="Titre4"/>
      </w:pPr>
      <w:r>
        <w:t>Durée : 30 min</w:t>
      </w:r>
    </w:p>
    <w:p w14:paraId="1F62BAE7" w14:textId="72BA49B9" w:rsidR="0090208A" w:rsidRDefault="0090208A" w:rsidP="0090208A">
      <w:r>
        <w:t xml:space="preserve">        2 – Récupération du socket client/serveur du début d’année pour l’envoi du message GAGNE :1 au serveur de M. ANGIBAUD en local pour le moment.</w:t>
      </w:r>
    </w:p>
    <w:p w14:paraId="6D9B9DE5" w14:textId="526CB882" w:rsidR="0090208A" w:rsidRDefault="0090208A" w:rsidP="0090208A">
      <w:pPr>
        <w:pStyle w:val="Titre4"/>
      </w:pPr>
      <w:r>
        <w:t>Durée : 1h30min</w:t>
      </w:r>
    </w:p>
    <w:p w14:paraId="2FEF462B" w14:textId="5B7DCD8A" w:rsidR="0090208A" w:rsidRDefault="0090208A" w:rsidP="0090208A">
      <w:r>
        <w:t xml:space="preserve">        3 – Mise à jour du diagramme de GANTT avec les actions finies.</w:t>
      </w:r>
    </w:p>
    <w:p w14:paraId="74072D43" w14:textId="2A4E4AF2" w:rsidR="0090208A" w:rsidRDefault="0090208A" w:rsidP="0090208A">
      <w:pPr>
        <w:pStyle w:val="Titre4"/>
      </w:pPr>
      <w:r>
        <w:t>Durée : 30 min</w:t>
      </w:r>
    </w:p>
    <w:p w14:paraId="189DFB56" w14:textId="62669EFE" w:rsidR="0090208A" w:rsidRDefault="0090208A" w:rsidP="0090208A">
      <w:pPr>
        <w:pBdr>
          <w:bottom w:val="single" w:sz="6" w:space="1" w:color="auto"/>
        </w:pBdr>
      </w:pPr>
      <w:r>
        <w:t xml:space="preserve">        4 – Renseignement de la possibilité ou non d’utiliser un </w:t>
      </w:r>
      <w:proofErr w:type="spellStart"/>
      <w:r>
        <w:t>PABx</w:t>
      </w:r>
      <w:proofErr w:type="spellEnd"/>
      <w:r>
        <w:t xml:space="preserve"> pour l’extension. M.FAUCHER certifiant que cette utilisation est impossible -&gt; Redirection vers la technologie libre ASTERISK. Recherches sur cette technologie (mise en place, adaptation).</w:t>
      </w:r>
    </w:p>
    <w:p w14:paraId="2C9E3C4F" w14:textId="36475D8D" w:rsidR="004E0FF0" w:rsidRDefault="004E0FF0" w:rsidP="004E0FF0">
      <w:pPr>
        <w:pStyle w:val="Titre1"/>
      </w:pPr>
      <w:bookmarkStart w:id="5" w:name="_Toc26438466"/>
      <w:r>
        <w:t>Le 29/11/19 :</w:t>
      </w:r>
      <w:bookmarkEnd w:id="5"/>
    </w:p>
    <w:p w14:paraId="6ADCC269" w14:textId="5814D838" w:rsidR="004E0FF0" w:rsidRDefault="004E0FF0" w:rsidP="004E0FF0">
      <w:pPr>
        <w:pStyle w:val="Paragraphedeliste"/>
        <w:numPr>
          <w:ilvl w:val="0"/>
          <w:numId w:val="7"/>
        </w:numPr>
      </w:pPr>
      <w:r>
        <w:t>Finir le paramétrage du réseau du PC Debian (adresses IP, proxy).</w:t>
      </w:r>
    </w:p>
    <w:p w14:paraId="6CAB9EF9" w14:textId="3A7DCEA0" w:rsidR="004E0FF0" w:rsidRDefault="004E0FF0" w:rsidP="004E0FF0">
      <w:pPr>
        <w:pStyle w:val="Paragraphedeliste"/>
        <w:numPr>
          <w:ilvl w:val="0"/>
          <w:numId w:val="7"/>
        </w:numPr>
      </w:pPr>
      <w:r>
        <w:t xml:space="preserve">Installer la distribution VOIP </w:t>
      </w:r>
      <w:proofErr w:type="spellStart"/>
      <w:r>
        <w:t>Asterisk</w:t>
      </w:r>
      <w:proofErr w:type="spellEnd"/>
      <w:r>
        <w:t>.</w:t>
      </w:r>
    </w:p>
    <w:p w14:paraId="076C96C9" w14:textId="35157531" w:rsidR="004E0FF0" w:rsidRPr="0090208A" w:rsidRDefault="004E0FF0" w:rsidP="004E0FF0">
      <w:pPr>
        <w:pStyle w:val="Paragraphedeliste"/>
        <w:numPr>
          <w:ilvl w:val="0"/>
          <w:numId w:val="7"/>
        </w:numPr>
      </w:pPr>
      <w:r>
        <w:t>Test grandeur nature du système.</w:t>
      </w:r>
    </w:p>
    <w:p w14:paraId="61E931D4" w14:textId="64BADDDA" w:rsidR="00FE0488" w:rsidRDefault="00884FBD" w:rsidP="00884FBD">
      <w:pPr>
        <w:pStyle w:val="Titre3"/>
      </w:pPr>
      <w:r>
        <w:t>Activités / Tâches :</w:t>
      </w:r>
    </w:p>
    <w:p w14:paraId="6FDDD18E" w14:textId="73E607FB" w:rsidR="00884FBD" w:rsidRDefault="00884FBD" w:rsidP="00FE0488">
      <w:r>
        <w:t>1 – Finalisation de la configuration réseau et découverte d’un problème de liaison avec le serveur Proxy de la section SN. Résolution de celui-ci.</w:t>
      </w:r>
    </w:p>
    <w:p w14:paraId="5ACD1D85" w14:textId="176E5D1A" w:rsidR="00884FBD" w:rsidRDefault="00884FBD" w:rsidP="00884FBD">
      <w:pPr>
        <w:pStyle w:val="Titre4"/>
      </w:pPr>
      <w:r>
        <w:t>Durée : 1h30 min</w:t>
      </w:r>
    </w:p>
    <w:p w14:paraId="7FF678EC" w14:textId="2881B98A" w:rsidR="00884FBD" w:rsidRDefault="00884FBD" w:rsidP="00FE0488">
      <w:r>
        <w:t xml:space="preserve">2 – Installation de la distribution </w:t>
      </w:r>
      <w:proofErr w:type="spellStart"/>
      <w:r>
        <w:t>OpenSource</w:t>
      </w:r>
      <w:proofErr w:type="spellEnd"/>
      <w:r>
        <w:t xml:space="preserve"> </w:t>
      </w:r>
      <w:proofErr w:type="spellStart"/>
      <w:r>
        <w:t>Asterisk</w:t>
      </w:r>
      <w:proofErr w:type="spellEnd"/>
      <w:r>
        <w:t xml:space="preserve"> sur mon serveur Debian.</w:t>
      </w:r>
    </w:p>
    <w:p w14:paraId="13B7A5AC" w14:textId="778FE205" w:rsidR="00884FBD" w:rsidRDefault="00884FBD" w:rsidP="00884FBD">
      <w:pPr>
        <w:pStyle w:val="Titre4"/>
      </w:pPr>
      <w:r>
        <w:t>Durée : 1h</w:t>
      </w:r>
    </w:p>
    <w:p w14:paraId="65DECBA1" w14:textId="6F4F4B04" w:rsidR="00884FBD" w:rsidRDefault="00884FBD" w:rsidP="00FE0488">
      <w:r>
        <w:t>3 – Début d’un test grandeur nature mais non aboutissement de celui-ci.</w:t>
      </w:r>
    </w:p>
    <w:p w14:paraId="4FFDCADE" w14:textId="1CD9A892" w:rsidR="00884FBD" w:rsidRDefault="00884FBD" w:rsidP="00884FBD">
      <w:pPr>
        <w:pStyle w:val="Titre4"/>
        <w:pBdr>
          <w:bottom w:val="single" w:sz="6" w:space="1" w:color="auto"/>
        </w:pBdr>
      </w:pPr>
      <w:r>
        <w:lastRenderedPageBreak/>
        <w:t>Durée : 30 min</w:t>
      </w:r>
    </w:p>
    <w:p w14:paraId="12ED7372" w14:textId="3A72A89E" w:rsidR="00884FBD" w:rsidRDefault="00884FBD" w:rsidP="00FE0488"/>
    <w:p w14:paraId="5BBB84D2" w14:textId="52B081F8" w:rsidR="00884FBD" w:rsidRDefault="00884FBD" w:rsidP="00884FBD">
      <w:pPr>
        <w:pStyle w:val="Titre1"/>
      </w:pPr>
      <w:bookmarkStart w:id="6" w:name="_Toc26438467"/>
      <w:r>
        <w:t>Le 04/12/19 : Temps Perso</w:t>
      </w:r>
      <w:bookmarkEnd w:id="6"/>
      <w:r>
        <w:t xml:space="preserve"> </w:t>
      </w:r>
    </w:p>
    <w:p w14:paraId="0747574A" w14:textId="23E9B580" w:rsidR="00884FBD" w:rsidRDefault="00884FBD" w:rsidP="00884FBD">
      <w:pPr>
        <w:pStyle w:val="Titre3"/>
      </w:pPr>
      <w:r>
        <w:t>Activités / Tâches :</w:t>
      </w:r>
    </w:p>
    <w:p w14:paraId="57E4C31E" w14:textId="2F70D292" w:rsidR="00884FBD" w:rsidRDefault="00884FBD" w:rsidP="00FE0488">
      <w:r>
        <w:t>1 – Finalisation du paramétrage d’</w:t>
      </w:r>
      <w:proofErr w:type="spellStart"/>
      <w:r>
        <w:t>Asterisk</w:t>
      </w:r>
      <w:proofErr w:type="spellEnd"/>
      <w:r>
        <w:t xml:space="preserve"> de base avec un téléphone IP. Test de la configuration</w:t>
      </w:r>
    </w:p>
    <w:p w14:paraId="164B0601" w14:textId="4E47F759" w:rsidR="00884FBD" w:rsidRDefault="00884FBD" w:rsidP="00884FBD">
      <w:pPr>
        <w:pStyle w:val="Titre4"/>
      </w:pPr>
      <w:r>
        <w:t>Durée 2h15 min</w:t>
      </w:r>
    </w:p>
    <w:p w14:paraId="39E8FA4F" w14:textId="45EAB41C" w:rsidR="00884FBD" w:rsidRDefault="00884FBD" w:rsidP="00FE0488">
      <w:r>
        <w:t>2 – Démarrage de l’adaptation d’</w:t>
      </w:r>
      <w:proofErr w:type="spellStart"/>
      <w:r>
        <w:t>Asterisk</w:t>
      </w:r>
      <w:proofErr w:type="spellEnd"/>
      <w:r>
        <w:t xml:space="preserve"> avec le projet (voix synthétique, message vocal automatique…)</w:t>
      </w:r>
    </w:p>
    <w:p w14:paraId="580C5EED" w14:textId="27E24EB4" w:rsidR="00884FBD" w:rsidRDefault="00884FBD" w:rsidP="00884FBD">
      <w:pPr>
        <w:pStyle w:val="Titre4"/>
      </w:pPr>
      <w:r>
        <w:t>Durée : 30 min</w:t>
      </w:r>
    </w:p>
    <w:p w14:paraId="2FF21A78" w14:textId="4993941D" w:rsidR="00884FBD" w:rsidRDefault="00884FBD" w:rsidP="00FE0488">
      <w:r>
        <w:t>3 – Création d’un schéma global de la solution</w:t>
      </w:r>
    </w:p>
    <w:p w14:paraId="3DA5EECF" w14:textId="7F044195" w:rsidR="00884FBD" w:rsidRDefault="00884FBD" w:rsidP="00884FBD">
      <w:pPr>
        <w:pStyle w:val="Titre4"/>
        <w:pBdr>
          <w:bottom w:val="single" w:sz="6" w:space="1" w:color="auto"/>
        </w:pBdr>
      </w:pPr>
      <w:r>
        <w:t>Durée : 45 min.</w:t>
      </w:r>
    </w:p>
    <w:p w14:paraId="441B018A" w14:textId="305CB32B" w:rsidR="00884FBD" w:rsidRPr="00884FBD" w:rsidRDefault="00884FBD" w:rsidP="00884FBD">
      <w:pPr>
        <w:pStyle w:val="Titre1"/>
      </w:pPr>
      <w:bookmarkStart w:id="7" w:name="_Toc26438468"/>
      <w:r>
        <w:t>Le 05/12/19 : Temps Perso</w:t>
      </w:r>
      <w:bookmarkEnd w:id="7"/>
      <w:r>
        <w:t xml:space="preserve"> </w:t>
      </w:r>
    </w:p>
    <w:p w14:paraId="62949C12" w14:textId="160F6E74" w:rsidR="00FE0488" w:rsidRDefault="00D963DB" w:rsidP="00FE0488">
      <w:r>
        <w:t>Objectifs :</w:t>
      </w:r>
    </w:p>
    <w:p w14:paraId="690D15F4" w14:textId="529A0238" w:rsidR="00D963DB" w:rsidRDefault="00D963DB" w:rsidP="00FE0488">
      <w:r>
        <w:t>- Finaliser la programmation en C++ des deux programmes.</w:t>
      </w:r>
    </w:p>
    <w:p w14:paraId="7386CDB4" w14:textId="131A16A0" w:rsidR="00D963DB" w:rsidRDefault="00D963DB" w:rsidP="00FE0488">
      <w:r>
        <w:t xml:space="preserve">- Adapter la VOIP </w:t>
      </w:r>
      <w:proofErr w:type="spellStart"/>
      <w:r>
        <w:t>Asterisk</w:t>
      </w:r>
      <w:proofErr w:type="spellEnd"/>
      <w:r>
        <w:t xml:space="preserve"> pour correspondre au projet (voix synthétique lors d’un appel).</w:t>
      </w:r>
    </w:p>
    <w:p w14:paraId="6AE2BEB5" w14:textId="17BB03A4" w:rsidR="00D963DB" w:rsidRDefault="00D963DB" w:rsidP="00FE0488"/>
    <w:p w14:paraId="7C8774FB" w14:textId="6E25711C" w:rsidR="00D963DB" w:rsidRDefault="00D963DB" w:rsidP="00D963DB">
      <w:pPr>
        <w:pStyle w:val="Titre3"/>
      </w:pPr>
      <w:r>
        <w:t>Activités / Tâches :</w:t>
      </w:r>
    </w:p>
    <w:p w14:paraId="2D7126F3" w14:textId="45E4C6D9" w:rsidR="00D963DB" w:rsidRDefault="00D963DB" w:rsidP="00FE0488">
      <w:r>
        <w:t>1 – Finalisation de la programmation en C++.</w:t>
      </w:r>
    </w:p>
    <w:p w14:paraId="320E6274" w14:textId="74F9E7C9" w:rsidR="00D963DB" w:rsidRDefault="00D963DB" w:rsidP="00D963DB">
      <w:pPr>
        <w:pStyle w:val="Titre4"/>
      </w:pPr>
      <w:r>
        <w:t>Durée : 30 min</w:t>
      </w:r>
    </w:p>
    <w:p w14:paraId="323E0295" w14:textId="0F7DD2E1" w:rsidR="00C71DDF" w:rsidRDefault="00C71DDF" w:rsidP="00C71DDF">
      <w:r>
        <w:t>2 – Problème réseau du secteur SN, tentative de résolution afin de pouvoir télécharger correctement des paquets DEBIAN. Suppression des paramètres de proxy renseignés sur le serveur DEBIAN, tentative de reconnexion à Internet.</w:t>
      </w:r>
    </w:p>
    <w:p w14:paraId="1069F016" w14:textId="690FCDF0" w:rsidR="00C71DDF" w:rsidRDefault="00C71DDF" w:rsidP="00C71DDF">
      <w:pPr>
        <w:pStyle w:val="Titre4"/>
      </w:pPr>
      <w:r>
        <w:t>Durée : 2h30min</w:t>
      </w:r>
    </w:p>
    <w:p w14:paraId="1E5C65FA" w14:textId="1AAA4433" w:rsidR="00C71DDF" w:rsidRDefault="00C71DDF" w:rsidP="00C71DDF">
      <w:r>
        <w:t xml:space="preserve">3- Appariation d’un problème avec </w:t>
      </w:r>
      <w:proofErr w:type="spellStart"/>
      <w:r>
        <w:t>Asterisk</w:t>
      </w:r>
      <w:proofErr w:type="spellEnd"/>
      <w:r>
        <w:t xml:space="preserve"> </w:t>
      </w:r>
      <w:proofErr w:type="gramStart"/>
      <w:r>
        <w:t>suite à</w:t>
      </w:r>
      <w:proofErr w:type="gramEnd"/>
      <w:r>
        <w:t xml:space="preserve"> la coupure de la connexion durant un téléchargement du système. Tentative de résolution de celui-ci.</w:t>
      </w:r>
    </w:p>
    <w:p w14:paraId="4A6EE9AE" w14:textId="57CE83BD" w:rsidR="00C71DDF" w:rsidRDefault="00C71DDF" w:rsidP="00C71DDF">
      <w:pPr>
        <w:pStyle w:val="Titre4"/>
      </w:pPr>
      <w:r>
        <w:t>Durée : 4h</w:t>
      </w:r>
    </w:p>
    <w:p w14:paraId="13619C3F" w14:textId="207319CE" w:rsidR="00C71DDF" w:rsidRDefault="00C71DDF" w:rsidP="00C71DDF">
      <w:r>
        <w:t>4 – Impossibilité de résoudre celui-ci, désinstallation d’</w:t>
      </w:r>
      <w:proofErr w:type="spellStart"/>
      <w:r>
        <w:t>Asterisk</w:t>
      </w:r>
      <w:proofErr w:type="spellEnd"/>
      <w:r>
        <w:t xml:space="preserve"> ainsi que toutes ses sauvegardes locales.</w:t>
      </w:r>
    </w:p>
    <w:p w14:paraId="7AB1A7D5" w14:textId="5EAC4394" w:rsidR="00C71DDF" w:rsidRDefault="00C71DDF" w:rsidP="00C71DDF">
      <w:pPr>
        <w:pStyle w:val="Titre4"/>
      </w:pPr>
      <w:r>
        <w:t>Durée : 45min</w:t>
      </w:r>
    </w:p>
    <w:p w14:paraId="689036EF" w14:textId="2BB85AB5" w:rsidR="00C71DDF" w:rsidRDefault="00C71DDF" w:rsidP="00C71DDF">
      <w:r>
        <w:t>5 – Réinstallation d’</w:t>
      </w:r>
      <w:proofErr w:type="spellStart"/>
      <w:r>
        <w:t>Asterisk</w:t>
      </w:r>
      <w:proofErr w:type="spellEnd"/>
      <w:r>
        <w:t xml:space="preserve"> sur le réseau </w:t>
      </w:r>
      <w:proofErr w:type="spellStart"/>
      <w:r>
        <w:t>STFL.local</w:t>
      </w:r>
      <w:proofErr w:type="spellEnd"/>
      <w:r>
        <w:t>. Problème de pare-feu. Tentative de reconnexion avec le serveur DHCP de l’établissement.</w:t>
      </w:r>
    </w:p>
    <w:p w14:paraId="57609769" w14:textId="77777777" w:rsidR="00C71DDF" w:rsidRDefault="00C71DDF" w:rsidP="00C71DDF">
      <w:pPr>
        <w:pStyle w:val="Titre4"/>
      </w:pPr>
      <w:r>
        <w:t>Durée : 30hmin</w:t>
      </w:r>
    </w:p>
    <w:p w14:paraId="0A7B24EE" w14:textId="4CBBB020" w:rsidR="00C71DDF" w:rsidRDefault="00C71DDF" w:rsidP="00C71DDF">
      <w:r>
        <w:t>6- Résolution partielle du problème, tentative de mise à jour de paquets.</w:t>
      </w:r>
    </w:p>
    <w:p w14:paraId="49276B54" w14:textId="1F8F31C8" w:rsidR="00C71DDF" w:rsidRPr="00C71DDF" w:rsidRDefault="00C71DDF" w:rsidP="00C71DDF">
      <w:pPr>
        <w:pStyle w:val="Titre4"/>
      </w:pPr>
      <w:r>
        <w:t>Durée : 30 min</w:t>
      </w:r>
    </w:p>
    <w:p w14:paraId="6D8D1DF9" w14:textId="7E383D1E" w:rsidR="00FE0488" w:rsidRDefault="00FE0488" w:rsidP="00FE0488">
      <w:pPr>
        <w:tabs>
          <w:tab w:val="left" w:pos="1974"/>
        </w:tabs>
      </w:pPr>
      <w:r>
        <w:tab/>
      </w:r>
    </w:p>
    <w:p w14:paraId="4E8D94EB" w14:textId="5DCBB9FB" w:rsidR="00DD3BB4" w:rsidRDefault="00DD3BB4" w:rsidP="00FE0488">
      <w:pPr>
        <w:tabs>
          <w:tab w:val="left" w:pos="1974"/>
        </w:tabs>
      </w:pPr>
    </w:p>
    <w:p w14:paraId="6BAAB7B6" w14:textId="0F569FAE" w:rsidR="005073E5" w:rsidRDefault="005073E5" w:rsidP="00FE0488">
      <w:pPr>
        <w:tabs>
          <w:tab w:val="left" w:pos="1974"/>
        </w:tabs>
      </w:pPr>
    </w:p>
    <w:p w14:paraId="093892AF" w14:textId="5A5FE717" w:rsidR="005073E5" w:rsidRDefault="005073E5" w:rsidP="00FE0488">
      <w:pPr>
        <w:tabs>
          <w:tab w:val="left" w:pos="1974"/>
        </w:tabs>
      </w:pPr>
    </w:p>
    <w:p w14:paraId="2191CBAD" w14:textId="1E5DC043" w:rsidR="005073E5" w:rsidRDefault="005073E5" w:rsidP="005073E5">
      <w:pPr>
        <w:pStyle w:val="Titre1"/>
      </w:pPr>
      <w:r>
        <w:lastRenderedPageBreak/>
        <w:t>Le 06/12/19 :</w:t>
      </w:r>
      <w:bookmarkStart w:id="8" w:name="_GoBack"/>
      <w:bookmarkEnd w:id="8"/>
    </w:p>
    <w:p w14:paraId="0DA5805E" w14:textId="0CDDFA4C" w:rsidR="005073E5" w:rsidRDefault="005073E5" w:rsidP="00FE0488">
      <w:pPr>
        <w:tabs>
          <w:tab w:val="left" w:pos="1974"/>
        </w:tabs>
      </w:pPr>
      <w:r>
        <w:t>Objectifs :</w:t>
      </w:r>
    </w:p>
    <w:p w14:paraId="3AD7F3BA" w14:textId="345B9075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de Debian.</w:t>
      </w:r>
    </w:p>
    <w:p w14:paraId="37C1AB73" w14:textId="6DD94B63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Réinstallation d’</w:t>
      </w:r>
      <w:proofErr w:type="spellStart"/>
      <w:r>
        <w:t>Asterisk</w:t>
      </w:r>
      <w:proofErr w:type="spellEnd"/>
    </w:p>
    <w:p w14:paraId="50D37F78" w14:textId="72C98B84" w:rsidR="005073E5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Aider Camille à la rédaction du cahier de recette</w:t>
      </w:r>
    </w:p>
    <w:p w14:paraId="38FA2F07" w14:textId="43E1D675" w:rsidR="005073E5" w:rsidRPr="00FE0488" w:rsidRDefault="005073E5" w:rsidP="005073E5">
      <w:pPr>
        <w:pStyle w:val="Paragraphedeliste"/>
        <w:numPr>
          <w:ilvl w:val="0"/>
          <w:numId w:val="7"/>
        </w:numPr>
        <w:tabs>
          <w:tab w:val="left" w:pos="1974"/>
        </w:tabs>
      </w:pPr>
      <w:r>
        <w:t>Tester l’application client vers le serveur de la section SN</w:t>
      </w:r>
    </w:p>
    <w:sectPr w:rsidR="005073E5" w:rsidRPr="00FE0488" w:rsidSect="004C2618">
      <w:headerReference w:type="default" r:id="rId10"/>
      <w:footerReference w:type="default" r:id="rId11"/>
      <w:pgSz w:w="11906" w:h="16838"/>
      <w:pgMar w:top="1134" w:right="1417" w:bottom="993" w:left="1417" w:header="51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1BDDD" w14:textId="77777777" w:rsidR="00810329" w:rsidRDefault="00810329" w:rsidP="000A1FEF">
      <w:pPr>
        <w:spacing w:after="0" w:line="240" w:lineRule="auto"/>
      </w:pPr>
      <w:r>
        <w:separator/>
      </w:r>
    </w:p>
  </w:endnote>
  <w:endnote w:type="continuationSeparator" w:id="0">
    <w:p w14:paraId="19ECD1A7" w14:textId="77777777" w:rsidR="00810329" w:rsidRDefault="00810329" w:rsidP="000A1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adea">
    <w:altName w:val="Calibri"/>
    <w:panose1 w:val="02040503050406030204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4484" w14:textId="77777777" w:rsidR="000A1FEF" w:rsidRDefault="000A1FEF">
    <w:pPr>
      <w:pStyle w:val="Pieddepage"/>
      <w:pBdr>
        <w:bottom w:val="single" w:sz="6" w:space="1" w:color="auto"/>
      </w:pBdr>
    </w:pPr>
  </w:p>
  <w:p w14:paraId="52DC48AE" w14:textId="466DD2AE" w:rsidR="000A1FEF" w:rsidRDefault="000A1FEF">
    <w:pPr>
      <w:pStyle w:val="Pieddepage"/>
    </w:pPr>
    <w:proofErr w:type="gramStart"/>
    <w:r w:rsidRPr="000A1FEF">
      <w:t>T.HOURDIN</w:t>
    </w:r>
    <w:proofErr w:type="gramEnd"/>
    <w:r>
      <w:tab/>
    </w:r>
    <w:r w:rsidRPr="000A1FEF">
      <w:rPr>
        <w:i/>
      </w:rPr>
      <w:fldChar w:fldCharType="begin"/>
    </w:r>
    <w:r w:rsidRPr="000A1FEF">
      <w:rPr>
        <w:i/>
      </w:rPr>
      <w:instrText xml:space="preserve"> DATE  \@ "dd/MM/yyyy"  \* MERGEFORMAT </w:instrText>
    </w:r>
    <w:r w:rsidRPr="000A1FEF">
      <w:rPr>
        <w:i/>
      </w:rPr>
      <w:fldChar w:fldCharType="separate"/>
    </w:r>
    <w:r w:rsidR="00DD3BB4">
      <w:rPr>
        <w:i/>
        <w:noProof/>
      </w:rPr>
      <w:t>06/12/2019</w:t>
    </w:r>
    <w:r w:rsidRPr="000A1FEF">
      <w:rPr>
        <w:i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9C1C5D">
      <w:rPr>
        <w:noProof/>
      </w:rPr>
      <w:fldChar w:fldCharType="begin"/>
    </w:r>
    <w:r w:rsidR="009C1C5D">
      <w:rPr>
        <w:noProof/>
      </w:rPr>
      <w:instrText xml:space="preserve"> NUMPAGES   \* MERGEFORMAT </w:instrText>
    </w:r>
    <w:r w:rsidR="009C1C5D">
      <w:rPr>
        <w:noProof/>
      </w:rPr>
      <w:fldChar w:fldCharType="separate"/>
    </w:r>
    <w:r>
      <w:rPr>
        <w:noProof/>
      </w:rPr>
      <w:t>1</w:t>
    </w:r>
    <w:r w:rsidR="009C1C5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481105" w14:textId="77777777" w:rsidR="00810329" w:rsidRDefault="00810329" w:rsidP="000A1FEF">
      <w:pPr>
        <w:spacing w:after="0" w:line="240" w:lineRule="auto"/>
      </w:pPr>
      <w:r>
        <w:separator/>
      </w:r>
    </w:p>
  </w:footnote>
  <w:footnote w:type="continuationSeparator" w:id="0">
    <w:p w14:paraId="4B4D887E" w14:textId="77777777" w:rsidR="00810329" w:rsidRDefault="00810329" w:rsidP="000A1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DF6E2" w14:textId="77777777" w:rsidR="000A1FEF" w:rsidRDefault="009C1C5D">
    <w:pPr>
      <w:pStyle w:val="En-tte"/>
      <w:pBdr>
        <w:bottom w:val="single" w:sz="6" w:space="1" w:color="auto"/>
      </w:pBdr>
      <w:rPr>
        <w:b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0A7AD16" wp14:editId="0BA7CCDC">
          <wp:simplePos x="0" y="0"/>
          <wp:positionH relativeFrom="margin">
            <wp:align>center</wp:align>
          </wp:positionH>
          <wp:positionV relativeFrom="paragraph">
            <wp:posOffset>-173658</wp:posOffset>
          </wp:positionV>
          <wp:extent cx="1120471" cy="354841"/>
          <wp:effectExtent l="0" t="0" r="3810" b="7620"/>
          <wp:wrapNone/>
          <wp:docPr id="4" name="Image 4" descr="RÃ©sultat de recherche d'images pour &quot;campus st fÃ©lix la salle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Ã©sultat de recherche d'images pour &quot;campus st fÃ©lix la salle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471" cy="354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1FEF" w:rsidRPr="000A1FEF">
      <w:rPr>
        <w:sz w:val="24"/>
      </w:rPr>
      <w:t>GUIGAND Nathan</w:t>
    </w:r>
    <w:r w:rsidR="000A1FEF">
      <w:tab/>
    </w:r>
    <w:r w:rsidR="000A1FEF">
      <w:tab/>
    </w:r>
    <w:r w:rsidR="000A1FEF" w:rsidRPr="000A1FEF">
      <w:rPr>
        <w:b/>
      </w:rPr>
      <w:t>SN1-B</w:t>
    </w:r>
  </w:p>
  <w:p w14:paraId="5B24EF47" w14:textId="77777777" w:rsidR="000A1FEF" w:rsidRPr="000A1FEF" w:rsidRDefault="000A1FEF">
    <w:pPr>
      <w:pStyle w:val="En-tte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7B"/>
    <w:multiLevelType w:val="hybridMultilevel"/>
    <w:tmpl w:val="894ED75E"/>
    <w:lvl w:ilvl="0" w:tplc="08D08D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F05CF"/>
    <w:multiLevelType w:val="hybridMultilevel"/>
    <w:tmpl w:val="0C72F292"/>
    <w:lvl w:ilvl="0" w:tplc="DA5ED5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B6F5A"/>
    <w:multiLevelType w:val="hybridMultilevel"/>
    <w:tmpl w:val="56C8C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522A9"/>
    <w:multiLevelType w:val="hybridMultilevel"/>
    <w:tmpl w:val="66E26A6C"/>
    <w:lvl w:ilvl="0" w:tplc="3D6E23F8">
      <w:start w:val="1"/>
      <w:numFmt w:val="lowerLetter"/>
      <w:pStyle w:val="Titre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4559E"/>
    <w:multiLevelType w:val="hybridMultilevel"/>
    <w:tmpl w:val="D0D2B2D4"/>
    <w:lvl w:ilvl="0" w:tplc="EFDEBCC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66D2"/>
    <w:multiLevelType w:val="hybridMultilevel"/>
    <w:tmpl w:val="42702D56"/>
    <w:lvl w:ilvl="0" w:tplc="C570D9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6398C"/>
    <w:multiLevelType w:val="hybridMultilevel"/>
    <w:tmpl w:val="B87AB932"/>
    <w:lvl w:ilvl="0" w:tplc="6E9A6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18"/>
    <w:rsid w:val="000A1FEF"/>
    <w:rsid w:val="001B23B9"/>
    <w:rsid w:val="001D1F1B"/>
    <w:rsid w:val="00222750"/>
    <w:rsid w:val="00304693"/>
    <w:rsid w:val="00352785"/>
    <w:rsid w:val="00374DBB"/>
    <w:rsid w:val="004C2618"/>
    <w:rsid w:val="004C3A8A"/>
    <w:rsid w:val="004E0FF0"/>
    <w:rsid w:val="005073E5"/>
    <w:rsid w:val="005622A4"/>
    <w:rsid w:val="00597E3F"/>
    <w:rsid w:val="00714867"/>
    <w:rsid w:val="007C7B64"/>
    <w:rsid w:val="00810329"/>
    <w:rsid w:val="00830FCB"/>
    <w:rsid w:val="00833586"/>
    <w:rsid w:val="008672B0"/>
    <w:rsid w:val="00884FBD"/>
    <w:rsid w:val="008932D4"/>
    <w:rsid w:val="0090208A"/>
    <w:rsid w:val="00943BA8"/>
    <w:rsid w:val="009C1C5D"/>
    <w:rsid w:val="00AC4BA3"/>
    <w:rsid w:val="00B940CA"/>
    <w:rsid w:val="00C44322"/>
    <w:rsid w:val="00C71DDF"/>
    <w:rsid w:val="00CB36FB"/>
    <w:rsid w:val="00CD21AA"/>
    <w:rsid w:val="00D37A48"/>
    <w:rsid w:val="00D963DB"/>
    <w:rsid w:val="00DD3BB4"/>
    <w:rsid w:val="00E6750F"/>
    <w:rsid w:val="00EB2DE4"/>
    <w:rsid w:val="00ED5C56"/>
    <w:rsid w:val="00FA2166"/>
    <w:rsid w:val="00FA22FD"/>
    <w:rsid w:val="00FB0D62"/>
    <w:rsid w:val="00FB3297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F3585"/>
  <w15:chartTrackingRefBased/>
  <w15:docId w15:val="{33D34FD2-52DE-4FC0-A801-FD6498A4D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618"/>
  </w:style>
  <w:style w:type="paragraph" w:styleId="Titre1">
    <w:name w:val="heading 1"/>
    <w:aliases w:val="TITRE PRINCIPALE (Perso)"/>
    <w:basedOn w:val="Normal"/>
    <w:next w:val="Normal"/>
    <w:link w:val="Titre1Car"/>
    <w:uiPriority w:val="9"/>
    <w:qFormat/>
    <w:rsid w:val="00ED5C56"/>
    <w:pPr>
      <w:keepNext/>
      <w:keepLines/>
      <w:numPr>
        <w:numId w:val="1"/>
      </w:numPr>
      <w:spacing w:before="240" w:after="0"/>
      <w:ind w:left="284" w:hanging="142"/>
      <w:outlineLvl w:val="0"/>
    </w:pPr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itre2">
    <w:name w:val="heading 2"/>
    <w:aliases w:val="Titre Secondaire (Perso)"/>
    <w:basedOn w:val="Normal"/>
    <w:next w:val="Normal"/>
    <w:link w:val="Titre2Car"/>
    <w:uiPriority w:val="9"/>
    <w:unhideWhenUsed/>
    <w:qFormat/>
    <w:rsid w:val="00ED5C56"/>
    <w:pPr>
      <w:keepNext/>
      <w:keepLines/>
      <w:numPr>
        <w:numId w:val="2"/>
      </w:numPr>
      <w:spacing w:before="40" w:after="0"/>
      <w:ind w:left="426" w:hanging="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aliases w:val="Dernier titre (Perso)"/>
    <w:basedOn w:val="Normal"/>
    <w:next w:val="Normal"/>
    <w:link w:val="Titre3Car"/>
    <w:uiPriority w:val="9"/>
    <w:unhideWhenUsed/>
    <w:qFormat/>
    <w:rsid w:val="00ED5C56"/>
    <w:pPr>
      <w:keepNext/>
      <w:keepLines/>
      <w:spacing w:before="40" w:after="0"/>
      <w:ind w:firstLine="42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C261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23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37A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A1FEF"/>
  </w:style>
  <w:style w:type="paragraph" w:styleId="Pieddepage">
    <w:name w:val="footer"/>
    <w:basedOn w:val="Normal"/>
    <w:link w:val="PieddepageCar"/>
    <w:uiPriority w:val="99"/>
    <w:unhideWhenUsed/>
    <w:rsid w:val="000A1F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FEF"/>
  </w:style>
  <w:style w:type="character" w:customStyle="1" w:styleId="Titre1Car">
    <w:name w:val="Titre 1 Car"/>
    <w:aliases w:val="TITRE PRINCIPALE (Perso) Car"/>
    <w:basedOn w:val="Policepardfaut"/>
    <w:link w:val="Titre1"/>
    <w:uiPriority w:val="9"/>
    <w:rsid w:val="00ED5C56"/>
    <w:rPr>
      <w:rFonts w:ascii="Palatino Linotype" w:eastAsiaTheme="majorEastAsia" w:hAnsi="Palatino Linotype" w:cstheme="majorBidi"/>
      <w:b/>
      <w:color w:val="FF0000"/>
      <w:sz w:val="32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F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FEF"/>
    <w:rPr>
      <w:rFonts w:ascii="Segoe UI" w:hAnsi="Segoe UI" w:cs="Segoe UI"/>
      <w:sz w:val="18"/>
      <w:szCs w:val="18"/>
    </w:rPr>
  </w:style>
  <w:style w:type="character" w:customStyle="1" w:styleId="Titre2Car">
    <w:name w:val="Titre 2 Car"/>
    <w:aliases w:val="Titre Secondaire (Perso) Car"/>
    <w:basedOn w:val="Policepardfaut"/>
    <w:link w:val="Titre2"/>
    <w:uiPriority w:val="9"/>
    <w:rsid w:val="00ED5C56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aliases w:val="Dernier titre (Perso) Car"/>
    <w:basedOn w:val="Policepardfaut"/>
    <w:link w:val="Titre3"/>
    <w:uiPriority w:val="9"/>
    <w:rsid w:val="00ED5C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C2618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4C26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C2618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C2618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4C2618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4C2618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4C2618"/>
    <w:rPr>
      <w:color w:val="0563C1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rsid w:val="001B23B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D37A4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ede.education/fr/fede-school/campus-saint-felix-la-sall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Compte%20Rendu%20des%20TPs%20v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8D3B7-C3CE-43FC-9FB4-6FC998733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des TPs v2</Template>
  <TotalTime>447</TotalTime>
  <Pages>6</Pages>
  <Words>823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rapport d'activité de Nathan GUIGAND</vt:lpstr>
    </vt:vector>
  </TitlesOfParts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rapport d'activité de Nathan GUIGAND</dc:title>
  <dc:subject/>
  <dc:creator>GUIGAND Nathan</dc:creator>
  <cp:keywords>Rendu;TP</cp:keywords>
  <dc:description/>
  <cp:lastModifiedBy>GUIGAND Nathan</cp:lastModifiedBy>
  <cp:revision>22</cp:revision>
  <dcterms:created xsi:type="dcterms:W3CDTF">2019-10-18T11:57:00Z</dcterms:created>
  <dcterms:modified xsi:type="dcterms:W3CDTF">2019-12-06T13:25:00Z</dcterms:modified>
</cp:coreProperties>
</file>